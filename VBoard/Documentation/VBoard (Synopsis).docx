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eastAsia="ko-KR"/>
        </w:rPr>
        <w:id w:val="-2129384759"/>
        <w:docPartObj>
          <w:docPartGallery w:val="Cover Pages"/>
          <w:docPartUnique/>
        </w:docPartObj>
      </w:sdtPr>
      <w:sdtContent>
        <w:p w14:paraId="286E31DF" w14:textId="77777777" w:rsidR="00607B0F" w:rsidRDefault="00D166FB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12E64684" wp14:editId="03327E35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905E4B" w14:textId="77777777" w:rsidR="00607B0F" w:rsidRDefault="00607B0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2E64684" id="Rectangle 12" o:spid="_x0000_s102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" fillcolor="#dfdcb7 [3214]" stroked="f" strokeweight="2pt">
                    <v:textbox>
                      <w:txbxContent>
                        <w:p w14:paraId="0D905E4B" w14:textId="77777777" w:rsidR="00607B0F" w:rsidRDefault="00607B0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596AC0DB" wp14:editId="43206F27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D8CD46" w14:textId="77777777" w:rsidR="00607B0F" w:rsidRDefault="00607B0F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596AC0DB" id="Rectangle 5" o:spid="_x0000_s102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DCF//j7AQAAWwQAAA4AAAAAAAAAAAAAAAAALgIA&#10;AGRycy9lMm9Eb2MueG1sUEsBAi0AFAAGAAgAAAAhAAk5Ny7aAAAABQEAAA8AAAAAAAAAAAAAAAAA&#10;VQQAAGRycy9kb3ducmV2LnhtbFBLBQYAAAAABAAEAPMAAABcBQAAAAA=&#10;" fillcolor="#a9a57c [3204]" stroked="f" strokeweight="2pt">
                    <v:textbox>
                      <w:txbxContent>
                        <w:p w14:paraId="5DD8CD46" w14:textId="77777777" w:rsidR="00607B0F" w:rsidRDefault="00607B0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67C0112" w14:textId="77777777" w:rsidR="00607B0F" w:rsidRDefault="00D166FB">
          <w:pPr>
            <w:pStyle w:val="Title"/>
          </w:pPr>
          <w:r>
            <w:rPr>
              <w:noProof/>
              <w:color w:val="000000"/>
              <w:lang w:eastAsia="ja-JP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0B464473" wp14:editId="5B2DB2D5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Title"/>
                                  <w:tag w:val="Title"/>
                                  <w:id w:val="-1519844660"/>
                                  <w:placeholder>
                                    <w:docPart w:val="9716BCF37EF24346BEC77E71D021FCEF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EBC8E52" w14:textId="28ECF08B" w:rsidR="00607B0F" w:rsidRDefault="0019391B">
                                    <w:pPr>
                                      <w:pStyle w:val="Subtitle"/>
                                      <w:spacing w:before="120"/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VBoard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Subtitle"/>
                                  <w:id w:val="-1879006585"/>
                                  <w:placeholder>
                                    <w:docPart w:val="1AAA5C64543F46458BA21E4BF7E76052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2ACB030" w14:textId="16755707" w:rsidR="00607B0F" w:rsidRDefault="00EB15C9">
                                    <w:pPr>
                                      <w:pStyle w:val="Subtitle"/>
                                      <w:rPr>
                                        <w:color w:val="DFDCB7" w:themeColor="background2"/>
                                      </w:rPr>
                                    </w:pPr>
                                    <w:r>
                                      <w:rPr>
                                        <w:color w:val="DFDCB7" w:themeColor="background2"/>
                                      </w:rPr>
                                      <w:t>Virtually Interactive Board</w:t>
                                    </w:r>
                                  </w:p>
                                </w:sdtContent>
                              </w:sdt>
                              <w:p w14:paraId="678417FE" w14:textId="6EA7D161" w:rsidR="00D6375D" w:rsidRDefault="00D6375D">
                                <w:pPr>
                                  <w:rPr>
                                    <w:color w:val="DFDCB7" w:themeColor="background2"/>
                                  </w:rPr>
                                </w:pPr>
                                <w:r>
                                  <w:rPr>
                                    <w:color w:val="DFDCB7" w:themeColor="background2"/>
                                  </w:rPr>
                                  <w:t xml:space="preserve"> By Ajay Singh</w:t>
                                </w:r>
                              </w:p>
                              <w:p w14:paraId="11F50B10" w14:textId="77777777" w:rsidR="00607B0F" w:rsidRDefault="00607B0F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B464473" id="Rectangle 16" o:spid="_x0000_s1028" style="position:absolute;margin-left:0;margin-top:0;width:556.9pt;height:11in;z-index:251658240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" stroked="f" strokeweight="2pt">
                    <v:fill r:id="rId8" o:title="" recolor="t" rotate="t" type="tile"/>
                    <v:imagedata recolortarget="#6d634b [3122]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Title"/>
                            <w:tag w:val="Title"/>
                            <w:id w:val="-1519844660"/>
                            <w:placeholder>
                              <w:docPart w:val="9716BCF37EF24346BEC77E71D021FCEF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EBC8E52" w14:textId="28ECF08B" w:rsidR="00607B0F" w:rsidRDefault="0019391B">
                              <w:pPr>
                                <w:pStyle w:val="Subtitle"/>
                                <w:spacing w:before="120"/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VBoard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Subtitle"/>
                            <w:id w:val="-1879006585"/>
                            <w:placeholder>
                              <w:docPart w:val="1AAA5C64543F46458BA21E4BF7E76052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2ACB030" w14:textId="16755707" w:rsidR="00607B0F" w:rsidRDefault="00EB15C9">
                              <w:pPr>
                                <w:pStyle w:val="Subtitle"/>
                                <w:rPr>
                                  <w:color w:val="DFDCB7" w:themeColor="background2"/>
                                </w:rPr>
                              </w:pPr>
                              <w:r>
                                <w:rPr>
                                  <w:color w:val="DFDCB7" w:themeColor="background2"/>
                                </w:rPr>
                                <w:t>Virtually Interactive Board</w:t>
                              </w:r>
                            </w:p>
                          </w:sdtContent>
                        </w:sdt>
                        <w:p w14:paraId="678417FE" w14:textId="6EA7D161" w:rsidR="00D6375D" w:rsidRDefault="00D6375D">
                          <w:pPr>
                            <w:rPr>
                              <w:color w:val="DFDCB7" w:themeColor="background2"/>
                            </w:rPr>
                          </w:pPr>
                          <w:r>
                            <w:rPr>
                              <w:color w:val="DFDCB7" w:themeColor="background2"/>
                            </w:rPr>
                            <w:t xml:space="preserve"> By Ajay Singh</w:t>
                          </w:r>
                        </w:p>
                        <w:p w14:paraId="11F50B10" w14:textId="77777777" w:rsidR="00607B0F" w:rsidRDefault="00607B0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F5230CF" w14:textId="77777777" w:rsidR="00AA3561" w:rsidRDefault="00D166FB" w:rsidP="00AA3561">
          <w:pPr>
            <w:spacing w:after="200" w:line="276" w:lineRule="auto"/>
          </w:pPr>
          <w:r>
            <w:br w:type="page"/>
          </w:r>
        </w:p>
      </w:sdtContent>
    </w:sdt>
    <w:p w14:paraId="69600DB2" w14:textId="24FA4978" w:rsidR="00AA3561" w:rsidRDefault="00AA3561" w:rsidP="00AA3561">
      <w:pPr>
        <w:rPr>
          <w:rFonts w:asciiTheme="majorHAnsi" w:hAnsiTheme="majorHAnsi"/>
          <w:color w:val="675E47" w:themeColor="text2"/>
          <w:sz w:val="52"/>
          <w:szCs w:val="52"/>
        </w:rPr>
      </w:pPr>
      <w:r w:rsidRPr="00AA3561">
        <w:rPr>
          <w:rFonts w:asciiTheme="majorHAnsi" w:hAnsiTheme="majorHAnsi"/>
          <w:color w:val="675E47" w:themeColor="text2"/>
          <w:sz w:val="52"/>
          <w:szCs w:val="52"/>
        </w:rPr>
        <w:lastRenderedPageBreak/>
        <w:t>Index</w:t>
      </w:r>
    </w:p>
    <w:tbl>
      <w:tblPr>
        <w:tblStyle w:val="TableGrid"/>
        <w:tblW w:w="8457" w:type="dxa"/>
        <w:tblLook w:val="04A0" w:firstRow="1" w:lastRow="0" w:firstColumn="1" w:lastColumn="0" w:noHBand="0" w:noVBand="1"/>
      </w:tblPr>
      <w:tblGrid>
        <w:gridCol w:w="8457"/>
      </w:tblGrid>
      <w:tr w:rsidR="0014687D" w14:paraId="1A6CA60C" w14:textId="77777777" w:rsidTr="0014687D">
        <w:trPr>
          <w:trHeight w:val="1321"/>
        </w:trPr>
        <w:tc>
          <w:tcPr>
            <w:tcW w:w="8457" w:type="dxa"/>
          </w:tcPr>
          <w:p w14:paraId="7EC30390" w14:textId="3CFD8C30" w:rsidR="0014687D" w:rsidRPr="0014687D" w:rsidRDefault="0014687D" w:rsidP="0014687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Introduction</w:t>
            </w:r>
            <w:r w:rsidR="00DE5211">
              <w:rPr>
                <w:sz w:val="44"/>
                <w:szCs w:val="44"/>
              </w:rPr>
              <w:t>.</w:t>
            </w:r>
          </w:p>
        </w:tc>
      </w:tr>
      <w:tr w:rsidR="0014687D" w14:paraId="6935393C" w14:textId="77777777" w:rsidTr="0014687D">
        <w:trPr>
          <w:trHeight w:val="1321"/>
        </w:trPr>
        <w:tc>
          <w:tcPr>
            <w:tcW w:w="8457" w:type="dxa"/>
          </w:tcPr>
          <w:p w14:paraId="552AE237" w14:textId="6EB0E2FF" w:rsidR="0014687D" w:rsidRPr="0014687D" w:rsidRDefault="003F3AFF" w:rsidP="0014687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System Analysis And Problem Description</w:t>
            </w:r>
          </w:p>
        </w:tc>
      </w:tr>
      <w:tr w:rsidR="0014687D" w14:paraId="2149A7EF" w14:textId="77777777" w:rsidTr="0014687D">
        <w:trPr>
          <w:trHeight w:val="1321"/>
        </w:trPr>
        <w:tc>
          <w:tcPr>
            <w:tcW w:w="8457" w:type="dxa"/>
          </w:tcPr>
          <w:p w14:paraId="39E1AA29" w14:textId="58BEEC6E" w:rsidR="0014687D" w:rsidRPr="003F3AFF" w:rsidRDefault="003F3AFF" w:rsidP="003F3A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Need Of A New System</w:t>
            </w:r>
            <w:r w:rsidR="00DE5211">
              <w:rPr>
                <w:sz w:val="44"/>
                <w:szCs w:val="44"/>
              </w:rPr>
              <w:t>.</w:t>
            </w:r>
          </w:p>
        </w:tc>
      </w:tr>
      <w:tr w:rsidR="0014687D" w14:paraId="4F40C2AC" w14:textId="77777777" w:rsidTr="0014687D">
        <w:trPr>
          <w:trHeight w:val="1321"/>
        </w:trPr>
        <w:tc>
          <w:tcPr>
            <w:tcW w:w="8457" w:type="dxa"/>
          </w:tcPr>
          <w:p w14:paraId="21BC48C7" w14:textId="2F812D26" w:rsidR="0014687D" w:rsidRPr="003F3AFF" w:rsidRDefault="003F3AFF" w:rsidP="003F3A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Design</w:t>
            </w:r>
            <w:r w:rsidR="00DE5211">
              <w:rPr>
                <w:sz w:val="44"/>
                <w:szCs w:val="44"/>
              </w:rPr>
              <w:t>.</w:t>
            </w:r>
          </w:p>
        </w:tc>
      </w:tr>
      <w:tr w:rsidR="0014687D" w14:paraId="7D9FD50B" w14:textId="77777777" w:rsidTr="0014687D">
        <w:trPr>
          <w:trHeight w:val="1321"/>
        </w:trPr>
        <w:tc>
          <w:tcPr>
            <w:tcW w:w="8457" w:type="dxa"/>
          </w:tcPr>
          <w:p w14:paraId="02792C29" w14:textId="09ADE7F2" w:rsidR="0014687D" w:rsidRPr="003F3AFF" w:rsidRDefault="003F3AFF" w:rsidP="003F3A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Flow Of Control</w:t>
            </w:r>
            <w:r w:rsidR="00DE5211">
              <w:rPr>
                <w:sz w:val="44"/>
                <w:szCs w:val="44"/>
              </w:rPr>
              <w:t>.</w:t>
            </w:r>
          </w:p>
        </w:tc>
      </w:tr>
      <w:tr w:rsidR="0014687D" w14:paraId="26773E7C" w14:textId="77777777" w:rsidTr="0014687D">
        <w:trPr>
          <w:trHeight w:val="1321"/>
        </w:trPr>
        <w:tc>
          <w:tcPr>
            <w:tcW w:w="8457" w:type="dxa"/>
          </w:tcPr>
          <w:p w14:paraId="77BCF105" w14:textId="35EB2829" w:rsidR="0014687D" w:rsidRPr="003F3AFF" w:rsidRDefault="003F3AFF" w:rsidP="003F3A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Pre</w:t>
            </w:r>
            <w:r w:rsidR="00DE5211">
              <w:rPr>
                <w:sz w:val="44"/>
                <w:szCs w:val="44"/>
              </w:rPr>
              <w:t>requisite.</w:t>
            </w:r>
          </w:p>
        </w:tc>
      </w:tr>
      <w:tr w:rsidR="0014687D" w14:paraId="1BBE57E2" w14:textId="77777777" w:rsidTr="0014687D">
        <w:trPr>
          <w:trHeight w:val="1321"/>
        </w:trPr>
        <w:tc>
          <w:tcPr>
            <w:tcW w:w="8457" w:type="dxa"/>
          </w:tcPr>
          <w:p w14:paraId="47A4E3A7" w14:textId="1560169E" w:rsidR="0014687D" w:rsidRPr="00DE5211" w:rsidRDefault="00DE5211" w:rsidP="00DE52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Hard And Software Used.</w:t>
            </w:r>
          </w:p>
        </w:tc>
      </w:tr>
      <w:tr w:rsidR="0014687D" w14:paraId="20404D66" w14:textId="77777777" w:rsidTr="0014687D">
        <w:trPr>
          <w:trHeight w:val="1272"/>
        </w:trPr>
        <w:tc>
          <w:tcPr>
            <w:tcW w:w="8457" w:type="dxa"/>
          </w:tcPr>
          <w:p w14:paraId="703E4740" w14:textId="39310361" w:rsidR="0014687D" w:rsidRPr="00DE5211" w:rsidRDefault="00DE5211" w:rsidP="00DE52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Conclusion</w:t>
            </w:r>
            <w:r w:rsidR="00B155A1">
              <w:rPr>
                <w:sz w:val="44"/>
                <w:szCs w:val="44"/>
              </w:rPr>
              <w:t>.</w:t>
            </w:r>
          </w:p>
        </w:tc>
      </w:tr>
    </w:tbl>
    <w:p w14:paraId="562B0448" w14:textId="5E73A2BE" w:rsidR="00A6192D" w:rsidRDefault="00A6192D" w:rsidP="00A6192D"/>
    <w:p w14:paraId="7C0ECA4B" w14:textId="45B1DE6D" w:rsidR="00AA3561" w:rsidRDefault="00A6192D" w:rsidP="00A6192D">
      <w:pPr>
        <w:spacing w:after="200" w:line="276" w:lineRule="auto"/>
        <w:rPr>
          <w:rFonts w:asciiTheme="majorHAnsi" w:hAnsiTheme="majorHAnsi"/>
          <w:color w:val="675E47" w:themeColor="text2"/>
          <w:sz w:val="72"/>
          <w:szCs w:val="72"/>
        </w:rPr>
      </w:pPr>
      <w:r w:rsidRPr="00A6192D">
        <w:rPr>
          <w:rFonts w:asciiTheme="majorHAnsi" w:hAnsiTheme="majorHAnsi"/>
          <w:color w:val="675E47" w:themeColor="text2"/>
          <w:sz w:val="72"/>
          <w:szCs w:val="72"/>
        </w:rPr>
        <w:t>Introduction</w:t>
      </w:r>
    </w:p>
    <w:p w14:paraId="53AECE78" w14:textId="55F0B510" w:rsidR="00372157" w:rsidRDefault="001E0001" w:rsidP="00A6192D">
      <w:pPr>
        <w:spacing w:after="200" w:line="276" w:lineRule="auto"/>
        <w:rPr>
          <w:rFonts w:asciiTheme="majorHAnsi" w:hAnsiTheme="majorHAnsi"/>
          <w:color w:val="675E47" w:themeColor="text2"/>
          <w:sz w:val="72"/>
          <w:szCs w:val="72"/>
        </w:rPr>
      </w:pPr>
      <w:r>
        <w:rPr>
          <w:rFonts w:asciiTheme="majorHAnsi" w:hAnsiTheme="majorHAnsi"/>
          <w:noProof/>
          <w:color w:val="675E47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E5F0EC7" wp14:editId="7BA4CD8E">
                <wp:simplePos x="0" y="0"/>
                <wp:positionH relativeFrom="column">
                  <wp:posOffset>-666701</wp:posOffset>
                </wp:positionH>
                <wp:positionV relativeFrom="paragraph">
                  <wp:posOffset>258280</wp:posOffset>
                </wp:positionV>
                <wp:extent cx="7030193" cy="11875"/>
                <wp:effectExtent l="0" t="0" r="37465" b="26670"/>
                <wp:wrapTight wrapText="bothSides">
                  <wp:wrapPolygon edited="0">
                    <wp:start x="0" y="0"/>
                    <wp:lineTo x="0" y="36000"/>
                    <wp:lineTo x="21657" y="36000"/>
                    <wp:lineTo x="21657" y="0"/>
                    <wp:lineTo x="0" y="0"/>
                  </wp:wrapPolygon>
                </wp:wrapTight>
                <wp:docPr id="11918470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019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13BFB" id="Straight Connector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pt,20.35pt" to="501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" strokecolor="#a39e72 [3044]" strokeweight="1pt">
                <w10:wrap type="tight"/>
              </v:line>
            </w:pict>
          </mc:Fallback>
        </mc:AlternateContent>
      </w:r>
    </w:p>
    <w:p w14:paraId="1ED08F88" w14:textId="4C046415" w:rsidR="00A6192D" w:rsidRDefault="00A6192D" w:rsidP="00A6192D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VBoard is a</w:t>
      </w:r>
      <w:r w:rsidR="00856F67">
        <w:rPr>
          <w:rFonts w:cstheme="minorHAnsi"/>
          <w:sz w:val="44"/>
          <w:szCs w:val="44"/>
        </w:rPr>
        <w:t>n</w:t>
      </w:r>
      <w:r>
        <w:rPr>
          <w:rFonts w:cstheme="minorHAnsi"/>
          <w:sz w:val="44"/>
          <w:szCs w:val="44"/>
        </w:rPr>
        <w:t xml:space="preserve"> application which lets you interact with the screen of your </w:t>
      </w:r>
      <w:r w:rsidR="00856F67">
        <w:rPr>
          <w:rFonts w:cstheme="minorHAnsi"/>
          <w:sz w:val="44"/>
          <w:szCs w:val="44"/>
        </w:rPr>
        <w:t>device.</w:t>
      </w:r>
    </w:p>
    <w:p w14:paraId="5F80691F" w14:textId="77777777" w:rsidR="000C54F0" w:rsidRDefault="000C54F0" w:rsidP="000C54F0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</w:p>
    <w:p w14:paraId="260F595E" w14:textId="2ADBA441" w:rsidR="001E0001" w:rsidRDefault="00BE2D55" w:rsidP="001E0001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It requires </w:t>
      </w:r>
      <w:r w:rsidR="00293E23">
        <w:rPr>
          <w:rFonts w:cstheme="minorHAnsi"/>
          <w:sz w:val="44"/>
          <w:szCs w:val="44"/>
        </w:rPr>
        <w:t>a device capable of emitting light, bright enough for the program to be able to detect</w:t>
      </w:r>
      <w:r w:rsidR="000942F2">
        <w:rPr>
          <w:rFonts w:cstheme="minorHAnsi"/>
          <w:sz w:val="44"/>
          <w:szCs w:val="44"/>
        </w:rPr>
        <w:t xml:space="preserve"> and a camera t</w:t>
      </w:r>
      <w:r w:rsidR="00E726FD">
        <w:rPr>
          <w:rFonts w:cstheme="minorHAnsi"/>
          <w:sz w:val="44"/>
          <w:szCs w:val="44"/>
        </w:rPr>
        <w:t>o observe it.</w:t>
      </w:r>
    </w:p>
    <w:p w14:paraId="473927C8" w14:textId="77777777" w:rsidR="00962EB5" w:rsidRPr="00962EB5" w:rsidRDefault="00962EB5" w:rsidP="00962EB5">
      <w:pPr>
        <w:spacing w:after="200" w:line="276" w:lineRule="auto"/>
        <w:rPr>
          <w:rFonts w:cstheme="minorHAnsi"/>
          <w:sz w:val="44"/>
          <w:szCs w:val="44"/>
        </w:rPr>
      </w:pPr>
    </w:p>
    <w:p w14:paraId="6750FE2F" w14:textId="412CFF98" w:rsidR="00131645" w:rsidRDefault="00131645" w:rsidP="00131645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It works on the concept of Computer Vision (C.V).</w:t>
      </w:r>
    </w:p>
    <w:p w14:paraId="765649F9" w14:textId="77777777" w:rsidR="000C54F0" w:rsidRDefault="000C54F0" w:rsidP="000C54F0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</w:p>
    <w:p w14:paraId="4C30A2F2" w14:textId="5C8B7856" w:rsidR="003230D8" w:rsidRDefault="00131645" w:rsidP="003230D8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It mainly involves color detection, shape detection and object detection.</w:t>
      </w:r>
    </w:p>
    <w:p w14:paraId="6F516FA2" w14:textId="77777777" w:rsidR="003230D8" w:rsidRPr="003230D8" w:rsidRDefault="003230D8" w:rsidP="003230D8">
      <w:pPr>
        <w:pStyle w:val="ListParagraph"/>
        <w:rPr>
          <w:rFonts w:cstheme="minorHAnsi"/>
          <w:sz w:val="44"/>
          <w:szCs w:val="44"/>
        </w:rPr>
      </w:pPr>
    </w:p>
    <w:p w14:paraId="26650F07" w14:textId="77777777" w:rsidR="00C06F6B" w:rsidRPr="00ED57ED" w:rsidRDefault="003230D8" w:rsidP="003230D8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sz w:val="72"/>
          <w:szCs w:val="72"/>
        </w:rPr>
      </w:pPr>
      <w:r w:rsidRPr="00ED57ED">
        <w:rPr>
          <w:rFonts w:asciiTheme="majorHAnsi" w:hAnsiTheme="majorHAnsi" w:cstheme="minorHAnsi"/>
          <w:sz w:val="72"/>
          <w:szCs w:val="72"/>
        </w:rPr>
        <w:t xml:space="preserve">System Analysis </w:t>
      </w:r>
    </w:p>
    <w:p w14:paraId="6D945A19" w14:textId="37648592" w:rsidR="003230D8" w:rsidRPr="00ED57ED" w:rsidRDefault="003230D8" w:rsidP="003230D8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sz w:val="72"/>
          <w:szCs w:val="72"/>
        </w:rPr>
      </w:pPr>
      <w:r w:rsidRPr="00ED57ED">
        <w:rPr>
          <w:rFonts w:asciiTheme="majorHAnsi" w:hAnsiTheme="majorHAnsi" w:cstheme="minorHAnsi"/>
          <w:sz w:val="72"/>
          <w:szCs w:val="72"/>
        </w:rPr>
        <w:t xml:space="preserve">And </w:t>
      </w:r>
    </w:p>
    <w:p w14:paraId="6DF8D3EA" w14:textId="3B00801F" w:rsidR="003230D8" w:rsidRPr="00ED57ED" w:rsidRDefault="003230D8" w:rsidP="003230D8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sz w:val="72"/>
          <w:szCs w:val="72"/>
        </w:rPr>
      </w:pPr>
      <w:r w:rsidRPr="00ED57ED">
        <w:rPr>
          <w:rFonts w:asciiTheme="majorHAnsi" w:hAnsiTheme="majorHAnsi" w:cstheme="minorHAnsi"/>
          <w:sz w:val="72"/>
          <w:szCs w:val="72"/>
        </w:rPr>
        <w:t>Problem Description</w:t>
      </w:r>
    </w:p>
    <w:p w14:paraId="6E5C5CF0" w14:textId="7881531C" w:rsidR="00C06F6B" w:rsidRDefault="00583C10" w:rsidP="003230D8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  <w:r>
        <w:rPr>
          <w:rFonts w:cstheme="min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5BCF4D" wp14:editId="289BE48A">
                <wp:simplePos x="0" y="0"/>
                <wp:positionH relativeFrom="column">
                  <wp:posOffset>-1143000</wp:posOffset>
                </wp:positionH>
                <wp:positionV relativeFrom="paragraph">
                  <wp:posOffset>429384</wp:posOffset>
                </wp:positionV>
                <wp:extent cx="7072630" cy="23750"/>
                <wp:effectExtent l="0" t="0" r="33020" b="33655"/>
                <wp:wrapSquare wrapText="bothSides"/>
                <wp:docPr id="21162970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630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792C3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33.8pt" to="466.9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" strokecolor="#a39e72 [3044]" strokeweight="1pt">
                <w10:wrap type="square"/>
              </v:line>
            </w:pict>
          </mc:Fallback>
        </mc:AlternateContent>
      </w:r>
    </w:p>
    <w:p w14:paraId="0C3223D7" w14:textId="1E53375D" w:rsidR="00583C10" w:rsidRDefault="006E53DA" w:rsidP="006E53DA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In this section we will how the existing system works. </w:t>
      </w:r>
    </w:p>
    <w:p w14:paraId="797FA633" w14:textId="3117F44E" w:rsidR="006E53DA" w:rsidRDefault="006E53DA" w:rsidP="006E53DA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</w:p>
    <w:p w14:paraId="0F3B523D" w14:textId="6E8508BB" w:rsidR="006E53DA" w:rsidRDefault="006E53DA" w:rsidP="006E53DA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Any system that promises virtual features</w:t>
      </w:r>
    </w:p>
    <w:p w14:paraId="00ACCFB8" w14:textId="189F294C" w:rsidR="006E53DA" w:rsidRDefault="006E53DA" w:rsidP="006E53DA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today either includes a stylus or the use of fingers while physically interacting with the board.</w:t>
      </w:r>
    </w:p>
    <w:p w14:paraId="2D001437" w14:textId="77777777" w:rsidR="000F0EFE" w:rsidRDefault="000F0EFE" w:rsidP="006E53DA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</w:p>
    <w:p w14:paraId="295A4B8F" w14:textId="7ED1B769" w:rsidR="000F0EFE" w:rsidRDefault="000F0EFE" w:rsidP="000F0EFE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While providing barely what a pure virtual</w:t>
      </w:r>
    </w:p>
    <w:p w14:paraId="4E7626F0" w14:textId="5AE9BA7D" w:rsidR="000F0EFE" w:rsidRDefault="000F0EFE" w:rsidP="000F0EFE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system should provide. It cost substantial </w:t>
      </w:r>
    </w:p>
    <w:p w14:paraId="3D27D300" w14:textId="4585B559" w:rsidR="000F0EFE" w:rsidRDefault="000F0EFE" w:rsidP="000F0EFE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amount of money to install it in the workplace.</w:t>
      </w:r>
    </w:p>
    <w:p w14:paraId="358AFFDC" w14:textId="77777777" w:rsidR="000B1207" w:rsidRDefault="000B1207" w:rsidP="000F0EFE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</w:p>
    <w:p w14:paraId="78BD9E65" w14:textId="3C65605C" w:rsidR="000B1207" w:rsidRDefault="000F0EFE" w:rsidP="000B1207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These </w:t>
      </w:r>
      <w:r w:rsidR="006D0610">
        <w:rPr>
          <w:rFonts w:cstheme="minorHAnsi"/>
          <w:sz w:val="44"/>
          <w:szCs w:val="44"/>
        </w:rPr>
        <w:t>s</w:t>
      </w:r>
      <w:r>
        <w:rPr>
          <w:rFonts w:cstheme="minorHAnsi"/>
          <w:sz w:val="44"/>
          <w:szCs w:val="44"/>
        </w:rPr>
        <w:t xml:space="preserve">ystems often include hardware which fragile in nature and difficult to move from one place to another. While virtual means limited amount of very easily portable </w:t>
      </w:r>
      <w:r w:rsidR="000B1207">
        <w:rPr>
          <w:rFonts w:cstheme="minorHAnsi"/>
          <w:sz w:val="44"/>
          <w:szCs w:val="44"/>
        </w:rPr>
        <w:t>hardware</w:t>
      </w:r>
      <w:r>
        <w:rPr>
          <w:rFonts w:cstheme="minorHAnsi"/>
          <w:sz w:val="44"/>
          <w:szCs w:val="44"/>
        </w:rPr>
        <w:t>.</w:t>
      </w:r>
    </w:p>
    <w:p w14:paraId="1738A860" w14:textId="767142DB" w:rsidR="000B1207" w:rsidRDefault="000B1207" w:rsidP="000B1207">
      <w:pPr>
        <w:spacing w:after="200" w:line="276" w:lineRule="auto"/>
        <w:ind w:left="360"/>
        <w:rPr>
          <w:rFonts w:cstheme="minorHAnsi"/>
          <w:sz w:val="44"/>
          <w:szCs w:val="44"/>
        </w:rPr>
      </w:pPr>
    </w:p>
    <w:p w14:paraId="721EC70A" w14:textId="02B56ECD" w:rsidR="000B1207" w:rsidRDefault="000B1207" w:rsidP="000B1207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Even after installation it requires specialized person to operate these system</w:t>
      </w:r>
      <w:r w:rsidR="00AC20F9">
        <w:rPr>
          <w:rFonts w:cstheme="minorHAnsi"/>
          <w:sz w:val="44"/>
          <w:szCs w:val="44"/>
        </w:rPr>
        <w:t>s</w:t>
      </w:r>
      <w:r>
        <w:rPr>
          <w:rFonts w:cstheme="minorHAnsi"/>
          <w:sz w:val="44"/>
          <w:szCs w:val="44"/>
        </w:rPr>
        <w:t xml:space="preserve"> making it very complicated for the masses.</w:t>
      </w:r>
    </w:p>
    <w:p w14:paraId="6CB14E01" w14:textId="77777777" w:rsidR="000B1207" w:rsidRPr="000B1207" w:rsidRDefault="000B1207" w:rsidP="000B1207">
      <w:pPr>
        <w:pStyle w:val="ListParagraph"/>
        <w:rPr>
          <w:rFonts w:cstheme="minorHAnsi"/>
          <w:sz w:val="44"/>
          <w:szCs w:val="44"/>
        </w:rPr>
      </w:pPr>
    </w:p>
    <w:p w14:paraId="4FAE4C48" w14:textId="70E369C0" w:rsidR="000B1207" w:rsidRDefault="000B1207" w:rsidP="000B1207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</w:p>
    <w:p w14:paraId="5F5CE5DB" w14:textId="09EAED2F" w:rsidR="00545CF5" w:rsidRDefault="00545CF5" w:rsidP="000B1207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</w:p>
    <w:p w14:paraId="1499E9C3" w14:textId="6FA98E77" w:rsidR="00545CF5" w:rsidRDefault="00545CF5" w:rsidP="000B1207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</w:p>
    <w:p w14:paraId="56CB6703" w14:textId="543BBAA0" w:rsidR="00545CF5" w:rsidRDefault="00545CF5" w:rsidP="000B1207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</w:p>
    <w:p w14:paraId="797CD9DD" w14:textId="00170C87" w:rsidR="00545CF5" w:rsidRPr="0077484D" w:rsidRDefault="00545CF5" w:rsidP="0077484D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From above analysis of the existing options, we can define limitation which comes with it</w:t>
      </w:r>
      <w:r w:rsidR="00AC3856">
        <w:rPr>
          <w:rFonts w:cstheme="minorHAnsi"/>
          <w:sz w:val="44"/>
          <w:szCs w:val="44"/>
        </w:rPr>
        <w:t>:</w:t>
      </w:r>
    </w:p>
    <w:p w14:paraId="2F01A0B4" w14:textId="55D3F709" w:rsidR="00545CF5" w:rsidRDefault="00545CF5" w:rsidP="00545CF5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44"/>
          <w:szCs w:val="44"/>
        </w:rPr>
      </w:pPr>
      <w:r w:rsidRPr="00545CF5">
        <w:rPr>
          <w:rFonts w:cstheme="minorHAnsi"/>
          <w:sz w:val="44"/>
          <w:szCs w:val="44"/>
          <w:u w:val="single"/>
        </w:rPr>
        <w:t>Barely virtual</w:t>
      </w:r>
      <w:r>
        <w:rPr>
          <w:rFonts w:cstheme="minorHAnsi"/>
          <w:sz w:val="44"/>
          <w:szCs w:val="44"/>
        </w:rPr>
        <w:t>: While the existing systems do provide virtual features but it often requires the user to come near to the hardware to be able to use it.</w:t>
      </w:r>
    </w:p>
    <w:p w14:paraId="3FB8F24E" w14:textId="77777777" w:rsidR="00AE622A" w:rsidRDefault="00AE622A" w:rsidP="00AE622A">
      <w:pPr>
        <w:pStyle w:val="ListParagraph"/>
        <w:spacing w:after="200" w:line="276" w:lineRule="auto"/>
        <w:ind w:firstLine="0"/>
        <w:rPr>
          <w:rFonts w:cstheme="minorHAnsi"/>
          <w:sz w:val="44"/>
          <w:szCs w:val="44"/>
        </w:rPr>
      </w:pPr>
    </w:p>
    <w:p w14:paraId="2DBD64E2" w14:textId="3169FC4F" w:rsidR="00AE622A" w:rsidRDefault="00AE622A" w:rsidP="004F1695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  <w:u w:val="single"/>
        </w:rPr>
        <w:t>Installation c</w:t>
      </w:r>
      <w:r w:rsidRPr="00AE622A">
        <w:rPr>
          <w:rFonts w:cstheme="minorHAnsi"/>
          <w:sz w:val="44"/>
          <w:szCs w:val="44"/>
          <w:u w:val="single"/>
        </w:rPr>
        <w:t>ost</w:t>
      </w:r>
      <w:r w:rsidRPr="00AE622A">
        <w:rPr>
          <w:rFonts w:cstheme="minorHAnsi"/>
          <w:sz w:val="44"/>
          <w:szCs w:val="44"/>
        </w:rPr>
        <w:t>:</w:t>
      </w:r>
      <w:r w:rsidR="004F1695">
        <w:rPr>
          <w:rFonts w:cstheme="minorHAnsi"/>
          <w:sz w:val="44"/>
          <w:szCs w:val="44"/>
        </w:rPr>
        <w:t xml:space="preserve"> Beginning cost of these systems are often high as compared to some open</w:t>
      </w:r>
      <w:r w:rsidR="009C01A2">
        <w:rPr>
          <w:rFonts w:cstheme="minorHAnsi"/>
          <w:sz w:val="44"/>
          <w:szCs w:val="44"/>
        </w:rPr>
        <w:t>-</w:t>
      </w:r>
      <w:r w:rsidR="004F1695">
        <w:rPr>
          <w:rFonts w:cstheme="minorHAnsi"/>
          <w:sz w:val="44"/>
          <w:szCs w:val="44"/>
        </w:rPr>
        <w:t>source projects which incurs little to no expense.</w:t>
      </w:r>
      <w:r w:rsidRPr="004F1695">
        <w:rPr>
          <w:rFonts w:cstheme="minorHAnsi"/>
          <w:sz w:val="44"/>
          <w:szCs w:val="44"/>
        </w:rPr>
        <w:t xml:space="preserve"> </w:t>
      </w:r>
    </w:p>
    <w:p w14:paraId="0CEDF665" w14:textId="77777777" w:rsidR="00AC20F9" w:rsidRPr="00AC20F9" w:rsidRDefault="00AC20F9" w:rsidP="00AC20F9">
      <w:pPr>
        <w:pStyle w:val="ListParagraph"/>
        <w:rPr>
          <w:rFonts w:cstheme="minorHAnsi"/>
          <w:sz w:val="44"/>
          <w:szCs w:val="44"/>
        </w:rPr>
      </w:pPr>
    </w:p>
    <w:p w14:paraId="2DFD9453" w14:textId="3333BF60" w:rsidR="0072202A" w:rsidRDefault="002D49EB" w:rsidP="0072202A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44"/>
          <w:szCs w:val="44"/>
        </w:rPr>
      </w:pPr>
      <w:r w:rsidRPr="0072202A">
        <w:rPr>
          <w:rFonts w:cstheme="minorHAnsi"/>
          <w:sz w:val="44"/>
          <w:szCs w:val="44"/>
          <w:u w:val="single"/>
        </w:rPr>
        <w:t>Hardware issues</w:t>
      </w:r>
      <w:r>
        <w:rPr>
          <w:rFonts w:cstheme="minorHAnsi"/>
          <w:sz w:val="44"/>
          <w:szCs w:val="44"/>
        </w:rPr>
        <w:t>:</w:t>
      </w:r>
      <w:r w:rsidR="0072202A">
        <w:rPr>
          <w:rFonts w:cstheme="minorHAnsi"/>
          <w:sz w:val="44"/>
          <w:szCs w:val="44"/>
        </w:rPr>
        <w:t xml:space="preserve"> Available options in the market often includes purchase of hardware which </w:t>
      </w:r>
      <w:r w:rsidR="008A117D">
        <w:rPr>
          <w:rFonts w:cstheme="minorHAnsi"/>
          <w:sz w:val="44"/>
          <w:szCs w:val="44"/>
        </w:rPr>
        <w:t xml:space="preserve">are </w:t>
      </w:r>
      <w:r w:rsidR="0072202A">
        <w:rPr>
          <w:rFonts w:cstheme="minorHAnsi"/>
          <w:sz w:val="44"/>
          <w:szCs w:val="44"/>
        </w:rPr>
        <w:t>fragile in nature or difficult transport. It violates the virtuality</w:t>
      </w:r>
      <w:r w:rsidR="00C5652D">
        <w:rPr>
          <w:rFonts w:cstheme="minorHAnsi"/>
          <w:sz w:val="44"/>
          <w:szCs w:val="44"/>
        </w:rPr>
        <w:t>.</w:t>
      </w:r>
    </w:p>
    <w:p w14:paraId="6557DCC0" w14:textId="2C2B92FD" w:rsidR="00F27354" w:rsidRPr="00ED57ED" w:rsidRDefault="00F27354" w:rsidP="008A117D">
      <w:pPr>
        <w:pStyle w:val="ListParagraph"/>
        <w:rPr>
          <w:rFonts w:asciiTheme="majorHAnsi" w:hAnsiTheme="majorHAnsi" w:cstheme="minorHAnsi"/>
          <w:sz w:val="72"/>
          <w:szCs w:val="72"/>
        </w:rPr>
      </w:pPr>
      <w:r w:rsidRPr="00ED57ED">
        <w:rPr>
          <w:rFonts w:asciiTheme="majorHAnsi" w:hAnsiTheme="majorHAnsi" w:cstheme="minorHAnsi"/>
          <w:sz w:val="72"/>
          <w:szCs w:val="72"/>
        </w:rPr>
        <w:lastRenderedPageBreak/>
        <w:t>Need Of A New System</w:t>
      </w:r>
    </w:p>
    <w:p w14:paraId="68C59E8E" w14:textId="0A0F518E" w:rsidR="00F27354" w:rsidRDefault="007C5DB7" w:rsidP="008A117D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B87481" wp14:editId="3D57C7F4">
                <wp:simplePos x="0" y="0"/>
                <wp:positionH relativeFrom="column">
                  <wp:posOffset>-682831</wp:posOffset>
                </wp:positionH>
                <wp:positionV relativeFrom="paragraph">
                  <wp:posOffset>451238</wp:posOffset>
                </wp:positionV>
                <wp:extent cx="7046224" cy="23750"/>
                <wp:effectExtent l="0" t="0" r="21590" b="33655"/>
                <wp:wrapSquare wrapText="bothSides"/>
                <wp:docPr id="3371078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6224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ABA9F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75pt,35.55pt" to="501.0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" strokecolor="#a39e72 [3044]" strokeweight="1pt">
                <w10:wrap type="square"/>
              </v:line>
            </w:pict>
          </mc:Fallback>
        </mc:AlternateContent>
      </w:r>
    </w:p>
    <w:p w14:paraId="14EA133C" w14:textId="77777777" w:rsidR="00F27354" w:rsidRDefault="00F27354" w:rsidP="008A117D">
      <w:pPr>
        <w:pStyle w:val="ListParagraph"/>
        <w:rPr>
          <w:rFonts w:cstheme="minorHAnsi"/>
          <w:sz w:val="44"/>
          <w:szCs w:val="44"/>
        </w:rPr>
      </w:pPr>
    </w:p>
    <w:p w14:paraId="3F1AD9CA" w14:textId="77777777" w:rsidR="00F27354" w:rsidRDefault="00F27354" w:rsidP="008A117D">
      <w:pPr>
        <w:pStyle w:val="ListParagraph"/>
        <w:rPr>
          <w:rFonts w:cstheme="minorHAnsi"/>
          <w:sz w:val="44"/>
          <w:szCs w:val="44"/>
        </w:rPr>
      </w:pPr>
    </w:p>
    <w:p w14:paraId="06ECC07F" w14:textId="218E2616" w:rsidR="00680D92" w:rsidRDefault="00680D92" w:rsidP="008A117D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Below are some reasons for the need of</w:t>
      </w:r>
    </w:p>
    <w:p w14:paraId="6B64BEF9" w14:textId="33679FED" w:rsidR="0013796C" w:rsidRPr="008230F0" w:rsidRDefault="00680D92" w:rsidP="008230F0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 new system</w:t>
      </w:r>
      <w:r w:rsidR="00723B33">
        <w:rPr>
          <w:rFonts w:cstheme="minorHAnsi"/>
          <w:sz w:val="44"/>
          <w:szCs w:val="44"/>
        </w:rPr>
        <w:t>:</w:t>
      </w:r>
    </w:p>
    <w:p w14:paraId="246061AB" w14:textId="1793F420" w:rsidR="007220A9" w:rsidRDefault="0013796C" w:rsidP="007C5DB7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7220A9">
        <w:rPr>
          <w:rFonts w:cstheme="minorHAnsi"/>
          <w:sz w:val="44"/>
          <w:szCs w:val="44"/>
          <w:u w:val="single"/>
        </w:rPr>
        <w:t>Proper virtual</w:t>
      </w:r>
      <w:r>
        <w:rPr>
          <w:rFonts w:cstheme="minorHAnsi"/>
          <w:sz w:val="44"/>
          <w:szCs w:val="44"/>
        </w:rPr>
        <w:t>:</w:t>
      </w:r>
      <w:r w:rsidR="007220A9">
        <w:rPr>
          <w:rFonts w:cstheme="minorHAnsi"/>
          <w:sz w:val="44"/>
          <w:szCs w:val="44"/>
        </w:rPr>
        <w:t xml:space="preserve"> A system which provides proper virtual way of using the itself without any sort of interaction.</w:t>
      </w:r>
    </w:p>
    <w:p w14:paraId="22093037" w14:textId="77777777" w:rsidR="007C5DB7" w:rsidRPr="007C5DB7" w:rsidRDefault="007C5DB7" w:rsidP="007C5DB7">
      <w:pPr>
        <w:pStyle w:val="ListParagraph"/>
        <w:ind w:firstLine="0"/>
        <w:rPr>
          <w:rFonts w:cstheme="minorHAnsi"/>
          <w:sz w:val="44"/>
          <w:szCs w:val="44"/>
        </w:rPr>
      </w:pPr>
    </w:p>
    <w:p w14:paraId="3C17B975" w14:textId="1E3769A8" w:rsidR="007220A9" w:rsidRDefault="007220A9" w:rsidP="007220A9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7220A9">
        <w:rPr>
          <w:rFonts w:cstheme="minorHAnsi"/>
          <w:sz w:val="44"/>
          <w:szCs w:val="44"/>
          <w:u w:val="single"/>
        </w:rPr>
        <w:t>Installation cost</w:t>
      </w:r>
      <w:r>
        <w:rPr>
          <w:rFonts w:cstheme="minorHAnsi"/>
          <w:sz w:val="44"/>
          <w:szCs w:val="44"/>
        </w:rPr>
        <w:t xml:space="preserve">: In the new era of open-source one need </w:t>
      </w:r>
      <w:r w:rsidR="00B872FE">
        <w:rPr>
          <w:rFonts w:cstheme="minorHAnsi"/>
          <w:sz w:val="44"/>
          <w:szCs w:val="44"/>
        </w:rPr>
        <w:t>to only procure the application and required devices to use it with negligible cost.</w:t>
      </w:r>
    </w:p>
    <w:p w14:paraId="124E2533" w14:textId="77777777" w:rsidR="00B872FE" w:rsidRPr="00B872FE" w:rsidRDefault="00B872FE" w:rsidP="00B872FE">
      <w:pPr>
        <w:pStyle w:val="ListParagraph"/>
        <w:rPr>
          <w:rFonts w:cstheme="minorHAnsi"/>
          <w:sz w:val="44"/>
          <w:szCs w:val="44"/>
        </w:rPr>
      </w:pPr>
    </w:p>
    <w:p w14:paraId="4EDD13D1" w14:textId="5F8508AD" w:rsidR="00B872FE" w:rsidRPr="007220A9" w:rsidRDefault="00B872FE" w:rsidP="007220A9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B872FE">
        <w:rPr>
          <w:rFonts w:cstheme="minorHAnsi"/>
          <w:sz w:val="44"/>
          <w:szCs w:val="44"/>
          <w:u w:val="single"/>
        </w:rPr>
        <w:t>Hardware</w:t>
      </w:r>
      <w:r>
        <w:rPr>
          <w:rFonts w:cstheme="minorHAnsi"/>
          <w:sz w:val="44"/>
          <w:szCs w:val="44"/>
        </w:rPr>
        <w:t>: Pure virtual systems like this often requires only the pointers as a device to virtually interact with the board and these pointers are very portable and durabl</w:t>
      </w:r>
      <w:r w:rsidR="00F27354">
        <w:rPr>
          <w:rFonts w:cstheme="minorHAnsi"/>
          <w:sz w:val="44"/>
          <w:szCs w:val="44"/>
        </w:rPr>
        <w:t>e.</w:t>
      </w:r>
    </w:p>
    <w:p w14:paraId="1FF7BEBF" w14:textId="48FB203D" w:rsidR="008A117D" w:rsidRDefault="003267EC" w:rsidP="008A117D">
      <w:pPr>
        <w:pStyle w:val="ListParagraph"/>
        <w:spacing w:after="200" w:line="276" w:lineRule="auto"/>
        <w:ind w:firstLine="0"/>
        <w:rPr>
          <w:rFonts w:cstheme="minorHAnsi"/>
          <w:sz w:val="72"/>
          <w:szCs w:val="72"/>
        </w:rPr>
      </w:pPr>
      <w:r w:rsidRPr="00573BC1">
        <w:rPr>
          <w:rFonts w:cstheme="minorHAnsi"/>
          <w:noProof/>
          <w:color w:val="332F23" w:themeColor="text2" w:themeShade="80"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309EEC" wp14:editId="6CA6231D">
                <wp:simplePos x="0" y="0"/>
                <wp:positionH relativeFrom="page">
                  <wp:align>left</wp:align>
                </wp:positionH>
                <wp:positionV relativeFrom="paragraph">
                  <wp:posOffset>1021080</wp:posOffset>
                </wp:positionV>
                <wp:extent cx="7184390" cy="11430"/>
                <wp:effectExtent l="0" t="0" r="35560" b="26670"/>
                <wp:wrapSquare wrapText="bothSides"/>
                <wp:docPr id="14495120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39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C12FF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80.4pt" to="565.7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" strokecolor="#a39e72 [3044]" strokeweight="1pt">
                <w10:wrap type="square" anchorx="page"/>
              </v:line>
            </w:pict>
          </mc:Fallback>
        </mc:AlternateContent>
      </w:r>
      <w:r w:rsidR="00ED57ED" w:rsidRPr="00573BC1">
        <w:rPr>
          <w:rFonts w:cstheme="minorHAnsi"/>
          <w:sz w:val="72"/>
          <w:szCs w:val="72"/>
        </w:rPr>
        <w:t>Design</w:t>
      </w:r>
    </w:p>
    <w:p w14:paraId="211B9E56" w14:textId="22E6FD90" w:rsidR="0086571A" w:rsidRDefault="0086571A" w:rsidP="008A117D">
      <w:pPr>
        <w:pStyle w:val="ListParagraph"/>
        <w:spacing w:after="200" w:line="276" w:lineRule="auto"/>
        <w:ind w:firstLine="0"/>
        <w:rPr>
          <w:rFonts w:cstheme="minorHAnsi"/>
          <w:sz w:val="72"/>
          <w:szCs w:val="72"/>
        </w:rPr>
      </w:pPr>
    </w:p>
    <w:p w14:paraId="129A4ACB" w14:textId="3E477C8C" w:rsidR="0086571A" w:rsidRDefault="00CD0EB1" w:rsidP="00CD0EB1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color w:val="332F23" w:themeColor="text2" w:themeShade="80"/>
          <w:sz w:val="44"/>
          <w:szCs w:val="44"/>
        </w:rPr>
      </w:pPr>
      <w:r>
        <w:rPr>
          <w:rFonts w:cstheme="minorHAnsi"/>
          <w:color w:val="332F23" w:themeColor="text2" w:themeShade="80"/>
          <w:sz w:val="44"/>
          <w:szCs w:val="44"/>
        </w:rPr>
        <w:t xml:space="preserve">Program works </w:t>
      </w:r>
      <w:r w:rsidR="00DA6304">
        <w:rPr>
          <w:rFonts w:cstheme="minorHAnsi"/>
          <w:color w:val="332F23" w:themeColor="text2" w:themeShade="80"/>
          <w:sz w:val="44"/>
          <w:szCs w:val="44"/>
        </w:rPr>
        <w:t xml:space="preserve">on basic concept of color </w:t>
      </w:r>
      <w:r w:rsidR="008C3DB7">
        <w:rPr>
          <w:rFonts w:cstheme="minorHAnsi"/>
          <w:color w:val="332F23" w:themeColor="text2" w:themeShade="80"/>
          <w:sz w:val="44"/>
          <w:szCs w:val="44"/>
        </w:rPr>
        <w:t xml:space="preserve">and </w:t>
      </w:r>
      <w:r w:rsidR="00DA6304">
        <w:rPr>
          <w:rFonts w:cstheme="minorHAnsi"/>
          <w:color w:val="332F23" w:themeColor="text2" w:themeShade="80"/>
          <w:sz w:val="44"/>
          <w:szCs w:val="44"/>
        </w:rPr>
        <w:t>shape detection.</w:t>
      </w:r>
    </w:p>
    <w:p w14:paraId="33040CEE" w14:textId="7E91A442" w:rsidR="004055B3" w:rsidRDefault="009360F4" w:rsidP="009360F4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color w:val="332F23" w:themeColor="text2" w:themeShade="80"/>
          <w:sz w:val="44"/>
          <w:szCs w:val="44"/>
        </w:rPr>
      </w:pPr>
      <w:r>
        <w:rPr>
          <w:rFonts w:cstheme="minorHAnsi"/>
          <w:color w:val="332F23" w:themeColor="text2" w:themeShade="80"/>
          <w:sz w:val="44"/>
          <w:szCs w:val="44"/>
        </w:rPr>
        <w:t>It Implements methods such</w:t>
      </w:r>
      <w:r w:rsidR="00955EA8">
        <w:rPr>
          <w:rFonts w:cstheme="minorHAnsi"/>
          <w:color w:val="332F23" w:themeColor="text2" w:themeShade="80"/>
          <w:sz w:val="44"/>
          <w:szCs w:val="44"/>
        </w:rPr>
        <w:t xml:space="preserve"> masking to detect colors and shapes of the pointers.</w:t>
      </w:r>
    </w:p>
    <w:p w14:paraId="345774A9" w14:textId="3B34B733" w:rsidR="00955EA8" w:rsidRDefault="0033148F" w:rsidP="00955EA8">
      <w:pPr>
        <w:pStyle w:val="ListParagraph"/>
        <w:spacing w:after="200" w:line="276" w:lineRule="auto"/>
        <w:ind w:firstLine="0"/>
        <w:rPr>
          <w:rFonts w:cstheme="minorHAnsi"/>
          <w:color w:val="332F23" w:themeColor="text2" w:themeShade="80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 wp14:anchorId="706501FB" wp14:editId="6E09EDF2">
            <wp:extent cx="4906060" cy="3658111"/>
            <wp:effectExtent l="0" t="0" r="8890" b="0"/>
            <wp:docPr id="13746144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14434" name="Picture 13746144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6E21" w14:textId="6267C586" w:rsidR="00955EA8" w:rsidRDefault="0033148F" w:rsidP="0033148F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color w:val="332F23" w:themeColor="text2" w:themeShade="80"/>
          <w:sz w:val="44"/>
          <w:szCs w:val="44"/>
        </w:rPr>
      </w:pPr>
      <w:r>
        <w:rPr>
          <w:rFonts w:cstheme="minorHAnsi"/>
          <w:color w:val="332F23" w:themeColor="text2" w:themeShade="80"/>
          <w:sz w:val="44"/>
          <w:szCs w:val="44"/>
        </w:rPr>
        <w:lastRenderedPageBreak/>
        <w:t>It implements all the function</w:t>
      </w:r>
      <w:r w:rsidR="00236A2E">
        <w:rPr>
          <w:rFonts w:cstheme="minorHAnsi"/>
          <w:color w:val="332F23" w:themeColor="text2" w:themeShade="80"/>
          <w:sz w:val="44"/>
          <w:szCs w:val="44"/>
        </w:rPr>
        <w:t>s such as grading and masking at the backend and displays the position of object on a 650x540 canvas zoomed in to fit the screen of any device capable of running the application.</w:t>
      </w:r>
    </w:p>
    <w:p w14:paraId="42117F85" w14:textId="3455E2FD" w:rsidR="00627EF9" w:rsidRDefault="00627EF9" w:rsidP="00627EF9">
      <w:pPr>
        <w:pStyle w:val="ListParagraph"/>
        <w:spacing w:after="200" w:line="276" w:lineRule="auto"/>
        <w:ind w:firstLine="0"/>
        <w:rPr>
          <w:rFonts w:cstheme="minorHAnsi"/>
          <w:color w:val="332F23" w:themeColor="text2" w:themeShade="80"/>
          <w:sz w:val="44"/>
          <w:szCs w:val="44"/>
        </w:rPr>
      </w:pPr>
    </w:p>
    <w:p w14:paraId="5DF1DD4C" w14:textId="097F22C8" w:rsidR="00627EF9" w:rsidRDefault="00591236" w:rsidP="00627EF9">
      <w:pPr>
        <w:pStyle w:val="ListParagraph"/>
        <w:spacing w:after="200" w:line="276" w:lineRule="auto"/>
        <w:ind w:firstLine="0"/>
        <w:rPr>
          <w:rFonts w:cstheme="minorHAnsi"/>
          <w:color w:val="332F23" w:themeColor="text2" w:themeShade="80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 wp14:anchorId="1E9F5091" wp14:editId="32E5155C">
            <wp:extent cx="5240359" cy="2945081"/>
            <wp:effectExtent l="0" t="0" r="0" b="8255"/>
            <wp:docPr id="334841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41091" name="Picture 334841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60" cy="29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0FF2" w14:textId="77777777" w:rsidR="00541DD7" w:rsidRDefault="00541DD7" w:rsidP="00627EF9">
      <w:pPr>
        <w:pStyle w:val="ListParagraph"/>
        <w:spacing w:after="200" w:line="276" w:lineRule="auto"/>
        <w:ind w:firstLine="0"/>
        <w:rPr>
          <w:rFonts w:cstheme="minorHAnsi"/>
          <w:color w:val="332F23" w:themeColor="text2" w:themeShade="80"/>
          <w:sz w:val="44"/>
          <w:szCs w:val="44"/>
        </w:rPr>
      </w:pPr>
    </w:p>
    <w:p w14:paraId="7CC7B58D" w14:textId="7C9D35C9" w:rsidR="00591236" w:rsidRDefault="00591236" w:rsidP="00541DD7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color w:val="332F23" w:themeColor="text2" w:themeShade="80"/>
          <w:sz w:val="44"/>
          <w:szCs w:val="44"/>
        </w:rPr>
      </w:pPr>
      <w:r w:rsidRPr="00541DD7">
        <w:rPr>
          <w:rFonts w:cstheme="minorHAnsi"/>
          <w:color w:val="332F23" w:themeColor="text2" w:themeShade="80"/>
          <w:sz w:val="44"/>
          <w:szCs w:val="44"/>
        </w:rPr>
        <w:t>Coordinates of the detected object is exponential on the screen</w:t>
      </w:r>
      <w:r w:rsidR="007F1179" w:rsidRPr="00541DD7">
        <w:rPr>
          <w:rFonts w:cstheme="minorHAnsi"/>
          <w:color w:val="332F23" w:themeColor="text2" w:themeShade="80"/>
          <w:sz w:val="44"/>
          <w:szCs w:val="44"/>
        </w:rPr>
        <w:t xml:space="preserve"> as compared</w:t>
      </w:r>
      <w:r w:rsidRPr="00541DD7">
        <w:rPr>
          <w:rFonts w:cstheme="minorHAnsi"/>
          <w:color w:val="332F23" w:themeColor="text2" w:themeShade="80"/>
          <w:sz w:val="44"/>
          <w:szCs w:val="44"/>
        </w:rPr>
        <w:t xml:space="preserve"> to that </w:t>
      </w:r>
      <w:r w:rsidR="00714188" w:rsidRPr="00541DD7">
        <w:rPr>
          <w:rFonts w:cstheme="minorHAnsi"/>
          <w:color w:val="332F23" w:themeColor="text2" w:themeShade="80"/>
          <w:sz w:val="44"/>
          <w:szCs w:val="44"/>
        </w:rPr>
        <w:t>on</w:t>
      </w:r>
      <w:r w:rsidRPr="00541DD7">
        <w:rPr>
          <w:rFonts w:cstheme="minorHAnsi"/>
          <w:color w:val="332F23" w:themeColor="text2" w:themeShade="80"/>
          <w:sz w:val="44"/>
          <w:szCs w:val="44"/>
        </w:rPr>
        <w:t xml:space="preserve"> the canvas.</w:t>
      </w:r>
    </w:p>
    <w:p w14:paraId="0893140C" w14:textId="1069E017" w:rsidR="00303B6A" w:rsidRDefault="00A83CCE" w:rsidP="00303B6A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color w:val="332F23" w:themeColor="text2" w:themeShade="80"/>
          <w:sz w:val="44"/>
          <w:szCs w:val="44"/>
        </w:rPr>
      </w:pPr>
      <w:r>
        <w:rPr>
          <w:rFonts w:cstheme="minorHAnsi"/>
          <w:color w:val="332F23" w:themeColor="text2" w:themeShade="80"/>
          <w:sz w:val="44"/>
          <w:szCs w:val="44"/>
        </w:rPr>
        <w:lastRenderedPageBreak/>
        <w:t>Being exponential for the screen of the device, an object may appear at different position for screen and the canvas.</w:t>
      </w:r>
    </w:p>
    <w:p w14:paraId="48C6921F" w14:textId="77777777" w:rsidR="0026094C" w:rsidRDefault="0026094C" w:rsidP="0026094C">
      <w:pPr>
        <w:pStyle w:val="ListParagraph"/>
        <w:spacing w:after="200" w:line="276" w:lineRule="auto"/>
        <w:ind w:firstLine="0"/>
        <w:rPr>
          <w:rFonts w:cstheme="minorHAnsi"/>
          <w:color w:val="332F23" w:themeColor="text2" w:themeShade="80"/>
          <w:sz w:val="44"/>
          <w:szCs w:val="44"/>
        </w:rPr>
      </w:pPr>
    </w:p>
    <w:p w14:paraId="0C6AC417" w14:textId="54BCEBA7" w:rsidR="0026094C" w:rsidRDefault="0026094C" w:rsidP="0026094C">
      <w:pPr>
        <w:spacing w:after="200" w:line="276" w:lineRule="auto"/>
        <w:rPr>
          <w:rFonts w:cstheme="minorHAnsi"/>
          <w:color w:val="332F23" w:themeColor="text2" w:themeShade="80"/>
          <w:sz w:val="44"/>
          <w:szCs w:val="44"/>
        </w:rPr>
      </w:pPr>
      <w:r>
        <w:rPr>
          <w:rFonts w:cstheme="minorHAnsi"/>
          <w:noProof/>
          <w:color w:val="675E47" w:themeColor="text2"/>
          <w:sz w:val="44"/>
          <w:szCs w:val="44"/>
        </w:rPr>
        <w:drawing>
          <wp:inline distT="0" distB="0" distL="0" distR="0" wp14:anchorId="6EA94D5E" wp14:editId="0A844C25">
            <wp:extent cx="5257800" cy="2744364"/>
            <wp:effectExtent l="0" t="0" r="0" b="0"/>
            <wp:docPr id="23726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962" name="Picture 237269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BE19" w14:textId="1BEF43A2" w:rsidR="0026094C" w:rsidRDefault="0026094C" w:rsidP="0026094C">
      <w:pPr>
        <w:spacing w:after="200" w:line="276" w:lineRule="auto"/>
        <w:rPr>
          <w:rFonts w:cstheme="minorHAnsi"/>
          <w:color w:val="332F23" w:themeColor="text2" w:themeShade="80"/>
          <w:sz w:val="44"/>
          <w:szCs w:val="44"/>
        </w:rPr>
      </w:pPr>
    </w:p>
    <w:p w14:paraId="45024D35" w14:textId="05F116EC" w:rsidR="0026094C" w:rsidRPr="0026094C" w:rsidRDefault="0026094C" w:rsidP="0026094C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color w:val="332F23" w:themeColor="text2" w:themeShade="80"/>
          <w:sz w:val="44"/>
          <w:szCs w:val="44"/>
        </w:rPr>
      </w:pPr>
      <w:r>
        <w:rPr>
          <w:rFonts w:cstheme="minorHAnsi"/>
          <w:color w:val="332F23" w:themeColor="text2" w:themeShade="80"/>
          <w:sz w:val="44"/>
          <w:szCs w:val="44"/>
        </w:rPr>
        <w:t>The z-index of t</w:t>
      </w:r>
      <w:r w:rsidRPr="00A031A8">
        <w:rPr>
          <w:rFonts w:cstheme="minorHAnsi"/>
          <w:color w:val="332F23" w:themeColor="text2" w:themeShade="80"/>
          <w:sz w:val="44"/>
          <w:szCs w:val="44"/>
        </w:rPr>
        <w:t>he stack is 0.</w:t>
      </w:r>
    </w:p>
    <w:p w14:paraId="4B2882EA" w14:textId="40C15003" w:rsidR="008751CA" w:rsidRDefault="008751CA" w:rsidP="008751CA">
      <w:pPr>
        <w:pStyle w:val="ListParagraph"/>
        <w:spacing w:after="200" w:line="276" w:lineRule="auto"/>
        <w:ind w:firstLine="0"/>
        <w:rPr>
          <w:rFonts w:cstheme="minorHAnsi"/>
          <w:color w:val="332F23" w:themeColor="text2" w:themeShade="80"/>
          <w:sz w:val="44"/>
          <w:szCs w:val="44"/>
        </w:rPr>
      </w:pPr>
    </w:p>
    <w:p w14:paraId="53275223" w14:textId="2686FAC2" w:rsidR="00A031A8" w:rsidRDefault="00A031A8" w:rsidP="008751CA">
      <w:pPr>
        <w:pStyle w:val="ListParagraph"/>
        <w:spacing w:after="200" w:line="276" w:lineRule="auto"/>
        <w:ind w:firstLine="0"/>
        <w:rPr>
          <w:rFonts w:cstheme="minorHAnsi"/>
          <w:color w:val="332F23" w:themeColor="text2" w:themeShade="80"/>
          <w:sz w:val="44"/>
          <w:szCs w:val="44"/>
        </w:rPr>
      </w:pPr>
    </w:p>
    <w:p w14:paraId="234EA97D" w14:textId="1BC8DF0E" w:rsidR="00A031A8" w:rsidRDefault="00A031A8" w:rsidP="008751CA">
      <w:pPr>
        <w:pStyle w:val="ListParagraph"/>
        <w:spacing w:after="200" w:line="276" w:lineRule="auto"/>
        <w:ind w:firstLine="0"/>
        <w:rPr>
          <w:rFonts w:cstheme="minorHAnsi"/>
          <w:color w:val="332F23" w:themeColor="text2" w:themeShade="80"/>
          <w:sz w:val="44"/>
          <w:szCs w:val="44"/>
        </w:rPr>
      </w:pPr>
    </w:p>
    <w:p w14:paraId="0421C9DF" w14:textId="1F4A22D1" w:rsidR="00A031A8" w:rsidRDefault="00A031A8" w:rsidP="008751CA">
      <w:pPr>
        <w:pStyle w:val="ListParagraph"/>
        <w:spacing w:after="200" w:line="276" w:lineRule="auto"/>
        <w:ind w:firstLine="0"/>
        <w:rPr>
          <w:rFonts w:cstheme="minorHAnsi"/>
          <w:color w:val="332F23" w:themeColor="text2" w:themeShade="80"/>
          <w:sz w:val="44"/>
          <w:szCs w:val="44"/>
        </w:rPr>
      </w:pPr>
    </w:p>
    <w:p w14:paraId="7A26653E" w14:textId="5A41AD81" w:rsidR="00A031A8" w:rsidRDefault="002471EE" w:rsidP="008751CA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72"/>
          <w:szCs w:val="72"/>
        </w:rPr>
      </w:pPr>
      <w:r>
        <w:rPr>
          <w:rFonts w:asciiTheme="majorHAnsi" w:hAnsiTheme="majorHAnsi" w:cstheme="minorHAnsi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FB4057" wp14:editId="2C95D738">
                <wp:simplePos x="0" y="0"/>
                <wp:positionH relativeFrom="column">
                  <wp:posOffset>-671830</wp:posOffset>
                </wp:positionH>
                <wp:positionV relativeFrom="paragraph">
                  <wp:posOffset>1282065</wp:posOffset>
                </wp:positionV>
                <wp:extent cx="7072630" cy="0"/>
                <wp:effectExtent l="0" t="0" r="0" b="0"/>
                <wp:wrapSquare wrapText="bothSides"/>
                <wp:docPr id="93193917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2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334DD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9pt,100.95pt" to="7in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" strokecolor="#a39e72 [3044]" strokeweight="1pt">
                <w10:wrap type="square"/>
              </v:line>
            </w:pict>
          </mc:Fallback>
        </mc:AlternateContent>
      </w:r>
      <w:r w:rsidR="00A031A8">
        <w:rPr>
          <w:rFonts w:asciiTheme="majorHAnsi" w:hAnsiTheme="majorHAnsi" w:cstheme="minorHAnsi"/>
          <w:color w:val="332F23" w:themeColor="text2" w:themeShade="80"/>
          <w:sz w:val="72"/>
          <w:szCs w:val="72"/>
        </w:rPr>
        <w:t>Flow Of Control</w:t>
      </w:r>
    </w:p>
    <w:p w14:paraId="24AA199D" w14:textId="2CA55728" w:rsidR="00DF1F2A" w:rsidRDefault="00DF1F2A" w:rsidP="008751CA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72"/>
          <w:szCs w:val="72"/>
        </w:rPr>
      </w:pPr>
    </w:p>
    <w:p w14:paraId="5E0D5912" w14:textId="411EE294" w:rsidR="00DF1F2A" w:rsidRDefault="00DF1F2A" w:rsidP="008751CA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72"/>
          <w:szCs w:val="72"/>
        </w:rPr>
      </w:pPr>
    </w:p>
    <w:p w14:paraId="58E715D7" w14:textId="085D7D02" w:rsidR="00DF1F2A" w:rsidRDefault="008C24BC" w:rsidP="008751CA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  <w:r>
        <w:rPr>
          <w:rFonts w:asciiTheme="majorHAnsi" w:hAnsiTheme="majorHAnsi" w:cstheme="minorHAnsi"/>
          <w:noProof/>
          <w:sz w:val="44"/>
          <w:szCs w:val="44"/>
        </w:rPr>
        <w:drawing>
          <wp:inline distT="0" distB="0" distL="0" distR="0" wp14:anchorId="110CB47B" wp14:editId="427EE012">
            <wp:extent cx="5295900" cy="5165536"/>
            <wp:effectExtent l="0" t="0" r="19050" b="0"/>
            <wp:docPr id="92164644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199F6DF" w14:textId="603FAD27" w:rsidR="005E2DBC" w:rsidRDefault="004F6462" w:rsidP="005E2DBC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72"/>
          <w:szCs w:val="72"/>
        </w:rPr>
      </w:pPr>
      <w:r>
        <w:rPr>
          <w:rFonts w:asciiTheme="majorHAnsi" w:hAnsiTheme="majorHAnsi" w:cstheme="minorHAnsi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E67DD3" wp14:editId="158AF49A">
                <wp:simplePos x="0" y="0"/>
                <wp:positionH relativeFrom="page">
                  <wp:align>left</wp:align>
                </wp:positionH>
                <wp:positionV relativeFrom="paragraph">
                  <wp:posOffset>1223158</wp:posOffset>
                </wp:positionV>
                <wp:extent cx="7072440" cy="23751"/>
                <wp:effectExtent l="0" t="0" r="33655" b="33655"/>
                <wp:wrapNone/>
                <wp:docPr id="212358696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440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771A7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96.3pt" to="556.9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" strokecolor="#a39e72 [3044]" strokeweight="1pt">
                <w10:wrap anchorx="page"/>
              </v:line>
            </w:pict>
          </mc:Fallback>
        </mc:AlternateContent>
      </w:r>
      <w:r w:rsidR="005E2DBC">
        <w:rPr>
          <w:rFonts w:asciiTheme="majorHAnsi" w:hAnsiTheme="majorHAnsi" w:cstheme="minorHAnsi"/>
          <w:color w:val="332F23" w:themeColor="text2" w:themeShade="80"/>
          <w:sz w:val="72"/>
          <w:szCs w:val="72"/>
        </w:rPr>
        <w:t>Prerequisite</w:t>
      </w:r>
    </w:p>
    <w:p w14:paraId="05E2AB01" w14:textId="63C7062D" w:rsidR="00C2632F" w:rsidRDefault="00C2632F" w:rsidP="005E2DBC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72"/>
          <w:szCs w:val="72"/>
        </w:rPr>
      </w:pPr>
    </w:p>
    <w:p w14:paraId="33BCD3E5" w14:textId="4490A0BC" w:rsidR="00C2632F" w:rsidRDefault="00C2632F" w:rsidP="005E2DBC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72"/>
          <w:szCs w:val="72"/>
        </w:rPr>
      </w:pPr>
    </w:p>
    <w:p w14:paraId="21DAE995" w14:textId="7FA9E85B" w:rsidR="00C2632F" w:rsidRDefault="00C2632F" w:rsidP="00C2632F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  <w:r>
        <w:rPr>
          <w:rFonts w:asciiTheme="majorHAnsi" w:hAnsiTheme="majorHAnsi" w:cstheme="minorHAnsi"/>
          <w:color w:val="332F23" w:themeColor="text2" w:themeShade="80"/>
          <w:sz w:val="44"/>
          <w:szCs w:val="44"/>
        </w:rPr>
        <w:t>First condition is to have a device with a camera to detect the object.</w:t>
      </w:r>
    </w:p>
    <w:p w14:paraId="3443F0BB" w14:textId="1F480AE5" w:rsidR="00C2632F" w:rsidRDefault="00C2632F" w:rsidP="00C2632F">
      <w:pPr>
        <w:spacing w:after="200" w:line="276" w:lineRule="auto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133E4CB9" w14:textId="72D7F260" w:rsidR="00084411" w:rsidRDefault="00C2632F" w:rsidP="00084411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  <w:r>
        <w:rPr>
          <w:rFonts w:asciiTheme="majorHAnsi" w:hAnsiTheme="majorHAnsi" w:cstheme="minorHAnsi"/>
          <w:color w:val="332F23" w:themeColor="text2" w:themeShade="80"/>
          <w:sz w:val="44"/>
          <w:szCs w:val="44"/>
        </w:rPr>
        <w:t xml:space="preserve">Second condition is to have a </w:t>
      </w:r>
      <w:r w:rsidR="00084411">
        <w:rPr>
          <w:rFonts w:asciiTheme="majorHAnsi" w:hAnsiTheme="majorHAnsi" w:cstheme="minorHAnsi"/>
          <w:color w:val="332F23" w:themeColor="text2" w:themeShade="80"/>
          <w:sz w:val="44"/>
          <w:szCs w:val="44"/>
        </w:rPr>
        <w:t>object capable of emitting bright light of any color.</w:t>
      </w:r>
    </w:p>
    <w:p w14:paraId="6C593AEB" w14:textId="74D8A9DF" w:rsidR="00084411" w:rsidRDefault="00084411" w:rsidP="00084411">
      <w:pPr>
        <w:spacing w:after="200" w:line="276" w:lineRule="auto"/>
        <w:ind w:left="360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36F9B3D1" w14:textId="3F8DEC38" w:rsidR="00084411" w:rsidRDefault="00084411" w:rsidP="00084411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  <w:r>
        <w:rPr>
          <w:rFonts w:asciiTheme="majorHAnsi" w:hAnsiTheme="majorHAnsi" w:cstheme="minorHAnsi"/>
          <w:color w:val="332F23" w:themeColor="text2" w:themeShade="80"/>
          <w:sz w:val="44"/>
          <w:szCs w:val="44"/>
        </w:rPr>
        <w:t>Extra tip: The application works best in a dark room with a projector.</w:t>
      </w:r>
    </w:p>
    <w:p w14:paraId="327DF46D" w14:textId="42AC025A" w:rsidR="00084411" w:rsidRDefault="00084411" w:rsidP="00084411">
      <w:pPr>
        <w:pStyle w:val="ListParagraph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5BE300A6" w14:textId="2E9CC4DC" w:rsidR="00084411" w:rsidRDefault="00084411" w:rsidP="00084411">
      <w:pPr>
        <w:pStyle w:val="ListParagraph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777E7571" w14:textId="12818281" w:rsidR="00084411" w:rsidRDefault="00084411" w:rsidP="00084411">
      <w:pPr>
        <w:pStyle w:val="ListParagraph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0D7851ED" w14:textId="5BEBBA60" w:rsidR="00084411" w:rsidRDefault="00084411" w:rsidP="00084411">
      <w:pPr>
        <w:pStyle w:val="ListParagraph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7D59E770" w14:textId="75ADF818" w:rsidR="00084411" w:rsidRDefault="00250320" w:rsidP="00084411">
      <w:pPr>
        <w:pStyle w:val="ListParagraph"/>
        <w:rPr>
          <w:rFonts w:asciiTheme="majorHAnsi" w:hAnsiTheme="majorHAnsi" w:cstheme="minorHAnsi"/>
          <w:color w:val="332F23" w:themeColor="text2" w:themeShade="80"/>
          <w:sz w:val="72"/>
          <w:szCs w:val="72"/>
        </w:rPr>
      </w:pPr>
      <w:r>
        <w:rPr>
          <w:rFonts w:asciiTheme="majorHAnsi" w:hAnsiTheme="majorHAnsi" w:cstheme="minorHAnsi"/>
          <w:color w:val="332F23" w:themeColor="text2" w:themeShade="80"/>
          <w:sz w:val="72"/>
          <w:szCs w:val="72"/>
        </w:rPr>
        <w:lastRenderedPageBreak/>
        <w:t xml:space="preserve">Hardware And Software </w:t>
      </w:r>
    </w:p>
    <w:p w14:paraId="47563B5B" w14:textId="77F279CA" w:rsidR="006B0425" w:rsidRPr="006B0425" w:rsidRDefault="00250320" w:rsidP="006B0425">
      <w:pPr>
        <w:pStyle w:val="ListParagraph"/>
        <w:rPr>
          <w:rFonts w:asciiTheme="majorHAnsi" w:hAnsiTheme="majorHAnsi" w:cstheme="minorHAnsi"/>
          <w:color w:val="332F23" w:themeColor="text2" w:themeShade="80"/>
          <w:sz w:val="72"/>
          <w:szCs w:val="72"/>
        </w:rPr>
      </w:pPr>
      <w:r>
        <w:rPr>
          <w:rFonts w:asciiTheme="majorHAnsi" w:hAnsiTheme="majorHAnsi" w:cstheme="minorHAnsi"/>
          <w:color w:val="332F23" w:themeColor="text2" w:themeShade="80"/>
          <w:sz w:val="72"/>
          <w:szCs w:val="72"/>
        </w:rPr>
        <w:t>Used</w:t>
      </w:r>
    </w:p>
    <w:p w14:paraId="3B6EE76C" w14:textId="27C75B4E" w:rsidR="006B0425" w:rsidRDefault="006B0425" w:rsidP="00084411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  <w:r>
        <w:rPr>
          <w:rFonts w:asciiTheme="majorHAnsi" w:hAnsiTheme="majorHAnsi"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266EEB" wp14:editId="26069907">
                <wp:simplePos x="0" y="0"/>
                <wp:positionH relativeFrom="page">
                  <wp:align>right</wp:align>
                </wp:positionH>
                <wp:positionV relativeFrom="paragraph">
                  <wp:posOffset>331321</wp:posOffset>
                </wp:positionV>
                <wp:extent cx="7030192" cy="23750"/>
                <wp:effectExtent l="0" t="0" r="37465" b="33655"/>
                <wp:wrapNone/>
                <wp:docPr id="118820212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0192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0CAA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02.35pt,26.1pt" to="1055.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" strokecolor="#a39e72 [3044]" strokeweight="1pt">
                <w10:wrap anchorx="page"/>
              </v:line>
            </w:pict>
          </mc:Fallback>
        </mc:AlternateContent>
      </w:r>
    </w:p>
    <w:p w14:paraId="254BA8B3" w14:textId="2C648662" w:rsidR="006B0425" w:rsidRDefault="006B0425" w:rsidP="00084411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6A5AA522" w14:textId="424B52B2" w:rsidR="00084411" w:rsidRDefault="00AB5973" w:rsidP="006B0425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  <w:r>
        <w:rPr>
          <w:rFonts w:asciiTheme="majorHAnsi" w:hAnsiTheme="majorHAnsi" w:cstheme="minorHAnsi"/>
          <w:noProof/>
          <w:sz w:val="44"/>
          <w:szCs w:val="44"/>
        </w:rPr>
        <w:drawing>
          <wp:inline distT="0" distB="0" distL="0" distR="0" wp14:anchorId="001C2D0A" wp14:editId="2C9C8288">
            <wp:extent cx="5257800" cy="4251366"/>
            <wp:effectExtent l="38100" t="38100" r="19050" b="130175"/>
            <wp:docPr id="1210580419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EB04291" w14:textId="6F645067" w:rsidR="00C622FB" w:rsidRDefault="00C622FB" w:rsidP="006B0425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18C70141" w14:textId="0013D0BA" w:rsidR="00C622FB" w:rsidRDefault="00C622FB" w:rsidP="006B0425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133B1B8E" w14:textId="6BE07FDD" w:rsidR="00C622FB" w:rsidRDefault="00483CD0" w:rsidP="006B0425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72"/>
          <w:szCs w:val="72"/>
        </w:rPr>
      </w:pPr>
      <w:r>
        <w:rPr>
          <w:rFonts w:asciiTheme="majorHAnsi" w:hAnsiTheme="majorHAnsi" w:cstheme="minorHAnsi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76C410" wp14:editId="57016730">
                <wp:simplePos x="0" y="0"/>
                <wp:positionH relativeFrom="column">
                  <wp:posOffset>-1119250</wp:posOffset>
                </wp:positionH>
                <wp:positionV relativeFrom="paragraph">
                  <wp:posOffset>1128156</wp:posOffset>
                </wp:positionV>
                <wp:extent cx="7077693" cy="11875"/>
                <wp:effectExtent l="0" t="0" r="28575" b="26670"/>
                <wp:wrapNone/>
                <wp:docPr id="112705490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69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DFA92" id="Straight Connector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15pt,88.85pt" to="469.1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" strokecolor="#a39e72 [3044]" strokeweight="1pt"/>
            </w:pict>
          </mc:Fallback>
        </mc:AlternateContent>
      </w:r>
      <w:r w:rsidR="00C622FB">
        <w:rPr>
          <w:rFonts w:asciiTheme="majorHAnsi" w:hAnsiTheme="majorHAnsi" w:cstheme="minorHAnsi"/>
          <w:color w:val="332F23" w:themeColor="text2" w:themeShade="80"/>
          <w:sz w:val="72"/>
          <w:szCs w:val="72"/>
        </w:rPr>
        <w:t>Conclusion</w:t>
      </w:r>
    </w:p>
    <w:p w14:paraId="1E9642EA" w14:textId="0591C7C7" w:rsidR="00483CD0" w:rsidRDefault="00483CD0" w:rsidP="006B0425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72"/>
          <w:szCs w:val="72"/>
        </w:rPr>
      </w:pPr>
    </w:p>
    <w:p w14:paraId="44A9DCAF" w14:textId="1FABCDD2" w:rsidR="00483CD0" w:rsidRPr="00A01479" w:rsidRDefault="00FD2CE4" w:rsidP="00A01479">
      <w:pPr>
        <w:spacing w:after="200" w:line="276" w:lineRule="auto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  <w:r w:rsidRPr="00A01479">
        <w:rPr>
          <w:rFonts w:asciiTheme="majorHAnsi" w:hAnsiTheme="majorHAnsi" w:cstheme="minorHAnsi"/>
          <w:color w:val="332F23" w:themeColor="text2" w:themeShade="80"/>
          <w:sz w:val="44"/>
          <w:szCs w:val="44"/>
        </w:rPr>
        <w:t>VBoard is the output of 60+ hours of work done by a single developer.</w:t>
      </w:r>
    </w:p>
    <w:p w14:paraId="1D03AECF" w14:textId="77777777" w:rsidR="00FD2CE4" w:rsidRDefault="00FD2CE4" w:rsidP="00FD2CE4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29432CC7" w14:textId="2238F306" w:rsidR="00FD2CE4" w:rsidRPr="00A01479" w:rsidRDefault="00FD2CE4" w:rsidP="00A01479">
      <w:pPr>
        <w:spacing w:after="200" w:line="276" w:lineRule="auto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  <w:r w:rsidRPr="00A01479">
        <w:rPr>
          <w:rFonts w:asciiTheme="majorHAnsi" w:hAnsiTheme="majorHAnsi" w:cstheme="minorHAnsi"/>
          <w:color w:val="332F23" w:themeColor="text2" w:themeShade="80"/>
          <w:sz w:val="44"/>
          <w:szCs w:val="44"/>
        </w:rPr>
        <w:t>It has begun as an intermediate object and in the</w:t>
      </w:r>
      <w:r w:rsidR="00DE4D74" w:rsidRPr="00A01479">
        <w:rPr>
          <w:rFonts w:asciiTheme="majorHAnsi" w:hAnsiTheme="majorHAnsi" w:cstheme="minorHAnsi"/>
          <w:color w:val="332F23" w:themeColor="text2" w:themeShade="80"/>
          <w:sz w:val="44"/>
          <w:szCs w:val="44"/>
        </w:rPr>
        <w:t xml:space="preserve"> near</w:t>
      </w:r>
      <w:r w:rsidRPr="00A01479">
        <w:rPr>
          <w:rFonts w:asciiTheme="majorHAnsi" w:hAnsiTheme="majorHAnsi" w:cstheme="minorHAnsi"/>
          <w:color w:val="332F23" w:themeColor="text2" w:themeShade="80"/>
          <w:sz w:val="44"/>
          <w:szCs w:val="44"/>
        </w:rPr>
        <w:t xml:space="preserve"> </w:t>
      </w:r>
      <w:r w:rsidR="00DE4D74" w:rsidRPr="00A01479">
        <w:rPr>
          <w:rFonts w:asciiTheme="majorHAnsi" w:hAnsiTheme="majorHAnsi" w:cstheme="minorHAnsi"/>
          <w:color w:val="332F23" w:themeColor="text2" w:themeShade="80"/>
          <w:sz w:val="44"/>
          <w:szCs w:val="44"/>
        </w:rPr>
        <w:t>future,</w:t>
      </w:r>
      <w:r w:rsidRPr="00A01479">
        <w:rPr>
          <w:rFonts w:asciiTheme="majorHAnsi" w:hAnsiTheme="majorHAnsi" w:cstheme="minorHAnsi"/>
          <w:color w:val="332F23" w:themeColor="text2" w:themeShade="80"/>
          <w:sz w:val="44"/>
          <w:szCs w:val="44"/>
        </w:rPr>
        <w:t xml:space="preserve"> it will come with more features and better UI.</w:t>
      </w:r>
    </w:p>
    <w:p w14:paraId="1F465723" w14:textId="3AAF68A6" w:rsidR="00FD2CE4" w:rsidRDefault="00FD2CE4" w:rsidP="00FD2CE4">
      <w:pPr>
        <w:spacing w:after="200" w:line="276" w:lineRule="auto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764E770D" w14:textId="69F10242" w:rsidR="00FD2CE4" w:rsidRDefault="00A01479" w:rsidP="00A01479">
      <w:pPr>
        <w:spacing w:after="200" w:line="276" w:lineRule="auto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  <w:r w:rsidRPr="00A01479">
        <w:rPr>
          <w:rFonts w:asciiTheme="majorHAnsi" w:hAnsiTheme="majorHAnsi" w:cstheme="minorHAnsi"/>
          <w:color w:val="332F23" w:themeColor="text2" w:themeShade="80"/>
          <w:sz w:val="44"/>
          <w:szCs w:val="44"/>
        </w:rPr>
        <w:t>Thank you for reading this document.</w:t>
      </w:r>
    </w:p>
    <w:p w14:paraId="5DF07E2F" w14:textId="3D7151A9" w:rsidR="00A01479" w:rsidRPr="00A01479" w:rsidRDefault="00A01479" w:rsidP="00A01479">
      <w:pPr>
        <w:spacing w:after="200" w:line="276" w:lineRule="auto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  <w:r>
        <w:rPr>
          <w:rFonts w:asciiTheme="majorHAnsi" w:hAnsiTheme="majorHAnsi" w:cstheme="minorHAnsi"/>
          <w:color w:val="332F23" w:themeColor="text2" w:themeShade="80"/>
          <w:sz w:val="44"/>
          <w:szCs w:val="44"/>
        </w:rPr>
        <w:t>Your time is highly appreciated.</w:t>
      </w:r>
    </w:p>
    <w:p w14:paraId="2299A3C6" w14:textId="77777777" w:rsidR="00A01479" w:rsidRPr="00A01479" w:rsidRDefault="00A01479" w:rsidP="00A01479">
      <w:pPr>
        <w:pStyle w:val="ListParagraph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p w14:paraId="405F49A9" w14:textId="77777777" w:rsidR="00A01479" w:rsidRPr="00FD2CE4" w:rsidRDefault="00A01479" w:rsidP="00A01479">
      <w:pPr>
        <w:pStyle w:val="ListParagraph"/>
        <w:spacing w:after="200" w:line="276" w:lineRule="auto"/>
        <w:ind w:firstLine="0"/>
        <w:rPr>
          <w:rFonts w:asciiTheme="majorHAnsi" w:hAnsiTheme="majorHAnsi" w:cstheme="minorHAnsi"/>
          <w:color w:val="332F23" w:themeColor="text2" w:themeShade="80"/>
          <w:sz w:val="44"/>
          <w:szCs w:val="44"/>
        </w:rPr>
      </w:pPr>
    </w:p>
    <w:sectPr w:rsidR="00A01479" w:rsidRPr="00FD2CE4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61F4" w14:textId="77777777" w:rsidR="00D721B8" w:rsidRDefault="00D721B8">
      <w:pPr>
        <w:spacing w:after="0" w:line="240" w:lineRule="auto"/>
      </w:pPr>
      <w:r>
        <w:separator/>
      </w:r>
    </w:p>
  </w:endnote>
  <w:endnote w:type="continuationSeparator" w:id="0">
    <w:p w14:paraId="734050DB" w14:textId="77777777" w:rsidR="00D721B8" w:rsidRDefault="00D7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30C57" w14:textId="77777777" w:rsidR="00607B0F" w:rsidRDefault="00D166FB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A7E9C1C" wp14:editId="5637A05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8869A1" w14:textId="77777777" w:rsidR="00607B0F" w:rsidRDefault="00607B0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A7E9C1C" id="_x0000_s1035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3C8869A1" w14:textId="77777777" w:rsidR="00607B0F" w:rsidRDefault="00607B0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2F0EC5A1" wp14:editId="64C088C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A5BDD0" w14:textId="77777777" w:rsidR="00607B0F" w:rsidRDefault="00607B0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F0EC5A1" id="_x0000_s1036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06A5BDD0" w14:textId="77777777" w:rsidR="00607B0F" w:rsidRDefault="00607B0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94C2B96" wp14:editId="0A30E58C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7635B0C" w14:textId="77777777" w:rsidR="00607B0F" w:rsidRDefault="00D166F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4C2B9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7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17635B0C" w14:textId="77777777" w:rsidR="00607B0F" w:rsidRDefault="00D166F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4BB2" w14:textId="77777777" w:rsidR="00607B0F" w:rsidRDefault="00D166FB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E2ED5A" wp14:editId="6CB83FB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A2033E" w14:textId="77777777" w:rsidR="00607B0F" w:rsidRDefault="00607B0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0E2ED5A" id="_x0000_s1038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31A2033E" w14:textId="77777777" w:rsidR="00607B0F" w:rsidRDefault="00607B0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371BEF3" wp14:editId="6DB75E3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C9665F" w14:textId="77777777" w:rsidR="00607B0F" w:rsidRDefault="00607B0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371BEF3" id="_x0000_s1039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0DC9665F" w14:textId="77777777" w:rsidR="00607B0F" w:rsidRDefault="00607B0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58FFD" wp14:editId="20919F13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4657C3C" w14:textId="77777777" w:rsidR="00607B0F" w:rsidRDefault="00D166F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58FF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14657C3C" w14:textId="77777777" w:rsidR="00607B0F" w:rsidRDefault="00D166F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84D4" w14:textId="77777777" w:rsidR="00D721B8" w:rsidRDefault="00D721B8">
      <w:pPr>
        <w:spacing w:after="0" w:line="240" w:lineRule="auto"/>
      </w:pPr>
      <w:r>
        <w:separator/>
      </w:r>
    </w:p>
  </w:footnote>
  <w:footnote w:type="continuationSeparator" w:id="0">
    <w:p w14:paraId="28588D1A" w14:textId="77777777" w:rsidR="00D721B8" w:rsidRDefault="00D72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A738" w14:textId="77777777" w:rsidR="00607B0F" w:rsidRDefault="00D166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51AC8F" wp14:editId="1155B482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A934895B38DA49A7BA95A822B53A9A2F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D99B91" w14:textId="138333C8" w:rsidR="00607B0F" w:rsidRDefault="0019391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VBoard</w:t>
                              </w:r>
                            </w:p>
                          </w:sdtContent>
                        </w:sdt>
                        <w:p w14:paraId="6E31D67A" w14:textId="77777777" w:rsidR="00607B0F" w:rsidRDefault="00607B0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D51AC8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A934895B38DA49A7BA95A822B53A9A2F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3D99B91" w14:textId="138333C8" w:rsidR="00607B0F" w:rsidRDefault="0019391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VBoard</w:t>
                        </w:r>
                      </w:p>
                    </w:sdtContent>
                  </w:sdt>
                  <w:p w14:paraId="6E31D67A" w14:textId="77777777" w:rsidR="00607B0F" w:rsidRDefault="00607B0F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FFA8870" wp14:editId="695106C7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C36155A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47DF52E" wp14:editId="4F33CD5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98AA8B" w14:textId="77777777" w:rsidR="00607B0F" w:rsidRDefault="00607B0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47DF52E" id="_x0000_s1030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0F98AA8B" w14:textId="77777777" w:rsidR="00607B0F" w:rsidRDefault="00607B0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1593E1A" wp14:editId="27B0277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C6C742" w14:textId="77777777" w:rsidR="00607B0F" w:rsidRDefault="00607B0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1593E1A" id="Rectangle 4" o:spid="_x0000_s1031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3AC6C742" w14:textId="77777777" w:rsidR="00607B0F" w:rsidRDefault="00607B0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9380" w14:textId="77777777" w:rsidR="00607B0F" w:rsidRDefault="00D166FB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BE6C6AA" wp14:editId="4F6037B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5EFDAC7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45ED53" wp14:editId="4AAE696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309C522" w14:textId="0A03D9B1" w:rsidR="00607B0F" w:rsidRDefault="0019391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VBoard</w:t>
                              </w:r>
                            </w:p>
                          </w:sdtContent>
                        </w:sdt>
                        <w:p w14:paraId="18DC7482" w14:textId="77777777" w:rsidR="00607B0F" w:rsidRDefault="00607B0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945ED53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309C522" w14:textId="0A03D9B1" w:rsidR="00607B0F" w:rsidRDefault="0019391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VBoard</w:t>
                        </w:r>
                      </w:p>
                    </w:sdtContent>
                  </w:sdt>
                  <w:p w14:paraId="18DC7482" w14:textId="77777777" w:rsidR="00607B0F" w:rsidRDefault="00607B0F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0FB0D3" wp14:editId="14FF5E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8A8C8" w14:textId="77777777" w:rsidR="00607B0F" w:rsidRDefault="00607B0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00FB0D3" id="_x0000_s1033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1078A8C8" w14:textId="77777777" w:rsidR="00607B0F" w:rsidRDefault="00607B0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E88C00" wp14:editId="2B4FABC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9F3C61" w14:textId="77777777" w:rsidR="00607B0F" w:rsidRDefault="00607B0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3E88C00" id="_x0000_s1034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289F3C61" w14:textId="77777777" w:rsidR="00607B0F" w:rsidRDefault="00607B0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88D"/>
    <w:multiLevelType w:val="hybridMultilevel"/>
    <w:tmpl w:val="688EA37A"/>
    <w:lvl w:ilvl="0" w:tplc="5500538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43097"/>
    <w:multiLevelType w:val="hybridMultilevel"/>
    <w:tmpl w:val="67549B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877860">
    <w:abstractNumId w:val="1"/>
  </w:num>
  <w:num w:numId="2" w16cid:durableId="12682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1B"/>
    <w:rsid w:val="000618E0"/>
    <w:rsid w:val="00084411"/>
    <w:rsid w:val="000942F2"/>
    <w:rsid w:val="000B1207"/>
    <w:rsid w:val="000C54F0"/>
    <w:rsid w:val="000F0EFE"/>
    <w:rsid w:val="00131645"/>
    <w:rsid w:val="0013796C"/>
    <w:rsid w:val="0014687D"/>
    <w:rsid w:val="0019391B"/>
    <w:rsid w:val="001E0001"/>
    <w:rsid w:val="001F2DCC"/>
    <w:rsid w:val="00236A2E"/>
    <w:rsid w:val="002471EE"/>
    <w:rsid w:val="00250320"/>
    <w:rsid w:val="0026094C"/>
    <w:rsid w:val="00293E23"/>
    <w:rsid w:val="002D49EB"/>
    <w:rsid w:val="00303B6A"/>
    <w:rsid w:val="003230D8"/>
    <w:rsid w:val="003267EC"/>
    <w:rsid w:val="0033148F"/>
    <w:rsid w:val="00372157"/>
    <w:rsid w:val="003D0A16"/>
    <w:rsid w:val="003F3AFF"/>
    <w:rsid w:val="004055B3"/>
    <w:rsid w:val="004055EC"/>
    <w:rsid w:val="00423F87"/>
    <w:rsid w:val="004518D1"/>
    <w:rsid w:val="00483CD0"/>
    <w:rsid w:val="004F1695"/>
    <w:rsid w:val="004F6462"/>
    <w:rsid w:val="00541DD7"/>
    <w:rsid w:val="00545CF5"/>
    <w:rsid w:val="00573BC1"/>
    <w:rsid w:val="00583C10"/>
    <w:rsid w:val="00591236"/>
    <w:rsid w:val="005C4335"/>
    <w:rsid w:val="005E2DBC"/>
    <w:rsid w:val="005F489C"/>
    <w:rsid w:val="00607B0F"/>
    <w:rsid w:val="00627EF9"/>
    <w:rsid w:val="00680D92"/>
    <w:rsid w:val="006B0425"/>
    <w:rsid w:val="006D0610"/>
    <w:rsid w:val="006D4809"/>
    <w:rsid w:val="006E53DA"/>
    <w:rsid w:val="00714188"/>
    <w:rsid w:val="0072202A"/>
    <w:rsid w:val="007220A9"/>
    <w:rsid w:val="00723B33"/>
    <w:rsid w:val="0077484D"/>
    <w:rsid w:val="007A0DF4"/>
    <w:rsid w:val="007C5DB7"/>
    <w:rsid w:val="007D2A66"/>
    <w:rsid w:val="007F1179"/>
    <w:rsid w:val="008230F0"/>
    <w:rsid w:val="00856F67"/>
    <w:rsid w:val="0086571A"/>
    <w:rsid w:val="00866AAA"/>
    <w:rsid w:val="008751CA"/>
    <w:rsid w:val="008A117D"/>
    <w:rsid w:val="008C24BC"/>
    <w:rsid w:val="008C3DB7"/>
    <w:rsid w:val="008D53AE"/>
    <w:rsid w:val="009360F4"/>
    <w:rsid w:val="00955EA8"/>
    <w:rsid w:val="00962EB5"/>
    <w:rsid w:val="009C01A2"/>
    <w:rsid w:val="00A01479"/>
    <w:rsid w:val="00A031A8"/>
    <w:rsid w:val="00A27B1E"/>
    <w:rsid w:val="00A6192D"/>
    <w:rsid w:val="00A83CCE"/>
    <w:rsid w:val="00AA3561"/>
    <w:rsid w:val="00AB5973"/>
    <w:rsid w:val="00AC20F9"/>
    <w:rsid w:val="00AC3856"/>
    <w:rsid w:val="00AE622A"/>
    <w:rsid w:val="00B155A1"/>
    <w:rsid w:val="00B35B22"/>
    <w:rsid w:val="00B872FE"/>
    <w:rsid w:val="00BE2D55"/>
    <w:rsid w:val="00C06F6B"/>
    <w:rsid w:val="00C2632F"/>
    <w:rsid w:val="00C5652D"/>
    <w:rsid w:val="00C622FB"/>
    <w:rsid w:val="00CD0EB1"/>
    <w:rsid w:val="00D166FB"/>
    <w:rsid w:val="00D6375D"/>
    <w:rsid w:val="00D721B8"/>
    <w:rsid w:val="00DA6304"/>
    <w:rsid w:val="00DB0E13"/>
    <w:rsid w:val="00DB1A73"/>
    <w:rsid w:val="00DE4D74"/>
    <w:rsid w:val="00DE5211"/>
    <w:rsid w:val="00DF1F2A"/>
    <w:rsid w:val="00E10475"/>
    <w:rsid w:val="00E33871"/>
    <w:rsid w:val="00E726FD"/>
    <w:rsid w:val="00EB15C9"/>
    <w:rsid w:val="00ED57ED"/>
    <w:rsid w:val="00F27354"/>
    <w:rsid w:val="00FA6C02"/>
    <w:rsid w:val="00FB4584"/>
    <w:rsid w:val="00FB4B38"/>
    <w:rsid w:val="00FD2CE4"/>
    <w:rsid w:val="00FD5EE1"/>
    <w:rsid w:val="00FD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D6B79"/>
  <w15:docId w15:val="{DBAB387A-EDEE-419E-B32F-60DAB7F4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table" w:styleId="TableGrid">
    <w:name w:val="Table Grid"/>
    <w:basedOn w:val="TableNormal"/>
    <w:uiPriority w:val="59"/>
    <w:rsid w:val="0014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CA38B1-B00D-4D0E-A391-2B79004075F4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0EA3189-55B1-431C-A28E-5433B7E67ED6}">
      <dgm:prSet phldrT="[Text]"/>
      <dgm:spPr/>
      <dgm:t>
        <a:bodyPr/>
        <a:lstStyle/>
        <a:p>
          <a:r>
            <a:rPr lang="en-IN"/>
            <a:t>Environment observation through a camera.</a:t>
          </a:r>
        </a:p>
      </dgm:t>
    </dgm:pt>
    <dgm:pt modelId="{6BCE78E0-D710-4080-9B28-B79114DA69D1}" type="parTrans" cxnId="{BDC5B5BD-7B84-4100-9FD0-B060524363E8}">
      <dgm:prSet/>
      <dgm:spPr/>
      <dgm:t>
        <a:bodyPr/>
        <a:lstStyle/>
        <a:p>
          <a:endParaRPr lang="en-IN"/>
        </a:p>
      </dgm:t>
    </dgm:pt>
    <dgm:pt modelId="{ED19B960-687D-441E-B99E-6C26E0FC1C77}" type="sibTrans" cxnId="{BDC5B5BD-7B84-4100-9FD0-B060524363E8}">
      <dgm:prSet/>
      <dgm:spPr/>
      <dgm:t>
        <a:bodyPr/>
        <a:lstStyle/>
        <a:p>
          <a:endParaRPr lang="en-IN"/>
        </a:p>
      </dgm:t>
    </dgm:pt>
    <dgm:pt modelId="{5A76C980-D57D-4DF3-A589-693A681B270B}">
      <dgm:prSet phldrT="[Text]"/>
      <dgm:spPr/>
      <dgm:t>
        <a:bodyPr/>
        <a:lstStyle/>
        <a:p>
          <a:r>
            <a:rPr lang="en-IN"/>
            <a:t>Masking and grading of the captured data.</a:t>
          </a:r>
        </a:p>
      </dgm:t>
    </dgm:pt>
    <dgm:pt modelId="{9AD254F0-FBE3-4AEB-9271-F023F7585D95}" type="parTrans" cxnId="{F6475A02-C68A-4F8A-AEF1-46CE6B8E594C}">
      <dgm:prSet/>
      <dgm:spPr/>
      <dgm:t>
        <a:bodyPr/>
        <a:lstStyle/>
        <a:p>
          <a:endParaRPr lang="en-IN"/>
        </a:p>
      </dgm:t>
    </dgm:pt>
    <dgm:pt modelId="{8CE22E87-2281-4280-B787-1C8D987E1ABA}" type="sibTrans" cxnId="{F6475A02-C68A-4F8A-AEF1-46CE6B8E594C}">
      <dgm:prSet/>
      <dgm:spPr/>
      <dgm:t>
        <a:bodyPr/>
        <a:lstStyle/>
        <a:p>
          <a:endParaRPr lang="en-IN"/>
        </a:p>
      </dgm:t>
    </dgm:pt>
    <dgm:pt modelId="{CE73F5C9-FB3B-4F27-B245-B91C3053CEAF}">
      <dgm:prSet phldrT="[Text]"/>
      <dgm:spPr/>
      <dgm:t>
        <a:bodyPr/>
        <a:lstStyle/>
        <a:p>
          <a:r>
            <a:rPr lang="en-IN"/>
            <a:t>Detecting contours on the data.</a:t>
          </a:r>
        </a:p>
      </dgm:t>
    </dgm:pt>
    <dgm:pt modelId="{3FAA95D3-7CD3-4C36-AD5A-3AFBD103726B}" type="parTrans" cxnId="{F8A0BA2E-8DB0-42D4-AE2E-49B1840BBFA2}">
      <dgm:prSet/>
      <dgm:spPr/>
      <dgm:t>
        <a:bodyPr/>
        <a:lstStyle/>
        <a:p>
          <a:endParaRPr lang="en-IN"/>
        </a:p>
      </dgm:t>
    </dgm:pt>
    <dgm:pt modelId="{92ADB277-1E00-4D4F-8B1A-4D2D64482711}" type="sibTrans" cxnId="{F8A0BA2E-8DB0-42D4-AE2E-49B1840BBFA2}">
      <dgm:prSet/>
      <dgm:spPr/>
      <dgm:t>
        <a:bodyPr/>
        <a:lstStyle/>
        <a:p>
          <a:endParaRPr lang="en-IN"/>
        </a:p>
      </dgm:t>
    </dgm:pt>
    <dgm:pt modelId="{EEC2B372-3A5C-419B-8D36-DF5D0DBBFA3A}">
      <dgm:prSet phldrT="[Text]"/>
      <dgm:spPr/>
      <dgm:t>
        <a:bodyPr/>
        <a:lstStyle/>
        <a:p>
          <a:r>
            <a:rPr lang="en-IN"/>
            <a:t>Defining a shape.</a:t>
          </a:r>
        </a:p>
      </dgm:t>
    </dgm:pt>
    <dgm:pt modelId="{96D1C0DF-6179-4501-A5FF-000A38B1AAD0}" type="parTrans" cxnId="{939A9F8B-D5AB-4101-B198-E715E2F9D04D}">
      <dgm:prSet/>
      <dgm:spPr/>
      <dgm:t>
        <a:bodyPr/>
        <a:lstStyle/>
        <a:p>
          <a:endParaRPr lang="en-IN"/>
        </a:p>
      </dgm:t>
    </dgm:pt>
    <dgm:pt modelId="{C9642B8B-6588-4067-A0BA-73DDE2AD6B2C}" type="sibTrans" cxnId="{939A9F8B-D5AB-4101-B198-E715E2F9D04D}">
      <dgm:prSet/>
      <dgm:spPr/>
      <dgm:t>
        <a:bodyPr/>
        <a:lstStyle/>
        <a:p>
          <a:endParaRPr lang="en-IN"/>
        </a:p>
      </dgm:t>
    </dgm:pt>
    <dgm:pt modelId="{6AAD3709-A90F-4AEE-A7D9-7298DFECEA66}">
      <dgm:prSet phldrT="[Text]"/>
      <dgm:spPr/>
      <dgm:t>
        <a:bodyPr/>
        <a:lstStyle/>
        <a:p>
          <a:r>
            <a:rPr lang="en-IN"/>
            <a:t>displaying the object on the canvas. </a:t>
          </a:r>
        </a:p>
      </dgm:t>
    </dgm:pt>
    <dgm:pt modelId="{BFF55AD2-4F7F-4AA1-810E-728F0EB7E460}" type="parTrans" cxnId="{46C6A925-9DF6-49D4-ABC2-599FDB313882}">
      <dgm:prSet/>
      <dgm:spPr/>
      <dgm:t>
        <a:bodyPr/>
        <a:lstStyle/>
        <a:p>
          <a:endParaRPr lang="en-IN"/>
        </a:p>
      </dgm:t>
    </dgm:pt>
    <dgm:pt modelId="{400A7092-5F87-4563-8875-960219DD732D}" type="sibTrans" cxnId="{46C6A925-9DF6-49D4-ABC2-599FDB313882}">
      <dgm:prSet/>
      <dgm:spPr/>
      <dgm:t>
        <a:bodyPr/>
        <a:lstStyle/>
        <a:p>
          <a:endParaRPr lang="en-IN"/>
        </a:p>
      </dgm:t>
    </dgm:pt>
    <dgm:pt modelId="{7D682029-B2DE-4FA9-8DCF-BB0D02638271}" type="pres">
      <dgm:prSet presAssocID="{8DCA38B1-B00D-4D0E-A391-2B79004075F4}" presName="cycle" presStyleCnt="0">
        <dgm:presLayoutVars>
          <dgm:dir/>
          <dgm:resizeHandles val="exact"/>
        </dgm:presLayoutVars>
      </dgm:prSet>
      <dgm:spPr/>
    </dgm:pt>
    <dgm:pt modelId="{F8F4D657-18C8-4449-AF04-278C15B92EB6}" type="pres">
      <dgm:prSet presAssocID="{E0EA3189-55B1-431C-A28E-5433B7E67ED6}" presName="node" presStyleLbl="node1" presStyleIdx="0" presStyleCnt="5">
        <dgm:presLayoutVars>
          <dgm:bulletEnabled val="1"/>
        </dgm:presLayoutVars>
      </dgm:prSet>
      <dgm:spPr/>
    </dgm:pt>
    <dgm:pt modelId="{E56A7073-AC36-4A03-A1C8-EB17BA5E2C64}" type="pres">
      <dgm:prSet presAssocID="{E0EA3189-55B1-431C-A28E-5433B7E67ED6}" presName="spNode" presStyleCnt="0"/>
      <dgm:spPr/>
    </dgm:pt>
    <dgm:pt modelId="{7A38C7F5-D830-4AA5-B2F0-8DEBF5A3CDD9}" type="pres">
      <dgm:prSet presAssocID="{ED19B960-687D-441E-B99E-6C26E0FC1C77}" presName="sibTrans" presStyleLbl="sibTrans1D1" presStyleIdx="0" presStyleCnt="5"/>
      <dgm:spPr/>
    </dgm:pt>
    <dgm:pt modelId="{95053CCD-8556-4B8B-BC1E-61606E1F744A}" type="pres">
      <dgm:prSet presAssocID="{5A76C980-D57D-4DF3-A589-693A681B270B}" presName="node" presStyleLbl="node1" presStyleIdx="1" presStyleCnt="5">
        <dgm:presLayoutVars>
          <dgm:bulletEnabled val="1"/>
        </dgm:presLayoutVars>
      </dgm:prSet>
      <dgm:spPr/>
    </dgm:pt>
    <dgm:pt modelId="{A8516695-27CE-432A-B805-558038393DBB}" type="pres">
      <dgm:prSet presAssocID="{5A76C980-D57D-4DF3-A589-693A681B270B}" presName="spNode" presStyleCnt="0"/>
      <dgm:spPr/>
    </dgm:pt>
    <dgm:pt modelId="{304510D5-20FE-4DC7-9542-8579F34F476E}" type="pres">
      <dgm:prSet presAssocID="{8CE22E87-2281-4280-B787-1C8D987E1ABA}" presName="sibTrans" presStyleLbl="sibTrans1D1" presStyleIdx="1" presStyleCnt="5"/>
      <dgm:spPr/>
    </dgm:pt>
    <dgm:pt modelId="{D6A795AB-2CD4-4937-9FAE-A532A145F0A4}" type="pres">
      <dgm:prSet presAssocID="{CE73F5C9-FB3B-4F27-B245-B91C3053CEAF}" presName="node" presStyleLbl="node1" presStyleIdx="2" presStyleCnt="5">
        <dgm:presLayoutVars>
          <dgm:bulletEnabled val="1"/>
        </dgm:presLayoutVars>
      </dgm:prSet>
      <dgm:spPr/>
    </dgm:pt>
    <dgm:pt modelId="{B17FA1A3-0A6B-4BF4-B4B1-834489A25DA7}" type="pres">
      <dgm:prSet presAssocID="{CE73F5C9-FB3B-4F27-B245-B91C3053CEAF}" presName="spNode" presStyleCnt="0"/>
      <dgm:spPr/>
    </dgm:pt>
    <dgm:pt modelId="{C0234D04-9A63-4CEC-826D-E4D81217A694}" type="pres">
      <dgm:prSet presAssocID="{92ADB277-1E00-4D4F-8B1A-4D2D64482711}" presName="sibTrans" presStyleLbl="sibTrans1D1" presStyleIdx="2" presStyleCnt="5"/>
      <dgm:spPr/>
    </dgm:pt>
    <dgm:pt modelId="{CEC799FD-2213-42DF-8F24-8F9BFD267F31}" type="pres">
      <dgm:prSet presAssocID="{EEC2B372-3A5C-419B-8D36-DF5D0DBBFA3A}" presName="node" presStyleLbl="node1" presStyleIdx="3" presStyleCnt="5">
        <dgm:presLayoutVars>
          <dgm:bulletEnabled val="1"/>
        </dgm:presLayoutVars>
      </dgm:prSet>
      <dgm:spPr/>
    </dgm:pt>
    <dgm:pt modelId="{1E2D1DCB-5A5D-4627-8030-7397ED48503B}" type="pres">
      <dgm:prSet presAssocID="{EEC2B372-3A5C-419B-8D36-DF5D0DBBFA3A}" presName="spNode" presStyleCnt="0"/>
      <dgm:spPr/>
    </dgm:pt>
    <dgm:pt modelId="{9F71DE85-3664-4C15-9B67-E7C8568530A8}" type="pres">
      <dgm:prSet presAssocID="{C9642B8B-6588-4067-A0BA-73DDE2AD6B2C}" presName="sibTrans" presStyleLbl="sibTrans1D1" presStyleIdx="3" presStyleCnt="5"/>
      <dgm:spPr/>
    </dgm:pt>
    <dgm:pt modelId="{CC37A3F1-DBBF-4A43-8056-38BD9C74E7EA}" type="pres">
      <dgm:prSet presAssocID="{6AAD3709-A90F-4AEE-A7D9-7298DFECEA66}" presName="node" presStyleLbl="node1" presStyleIdx="4" presStyleCnt="5">
        <dgm:presLayoutVars>
          <dgm:bulletEnabled val="1"/>
        </dgm:presLayoutVars>
      </dgm:prSet>
      <dgm:spPr/>
    </dgm:pt>
    <dgm:pt modelId="{A561C526-2DE4-427D-9D3A-26E91BE5B4ED}" type="pres">
      <dgm:prSet presAssocID="{6AAD3709-A90F-4AEE-A7D9-7298DFECEA66}" presName="spNode" presStyleCnt="0"/>
      <dgm:spPr/>
    </dgm:pt>
    <dgm:pt modelId="{426F04B0-19BA-4DE4-8313-3DE608F0D90D}" type="pres">
      <dgm:prSet presAssocID="{400A7092-5F87-4563-8875-960219DD732D}" presName="sibTrans" presStyleLbl="sibTrans1D1" presStyleIdx="4" presStyleCnt="5"/>
      <dgm:spPr/>
    </dgm:pt>
  </dgm:ptLst>
  <dgm:cxnLst>
    <dgm:cxn modelId="{F6475A02-C68A-4F8A-AEF1-46CE6B8E594C}" srcId="{8DCA38B1-B00D-4D0E-A391-2B79004075F4}" destId="{5A76C980-D57D-4DF3-A589-693A681B270B}" srcOrd="1" destOrd="0" parTransId="{9AD254F0-FBE3-4AEB-9271-F023F7585D95}" sibTransId="{8CE22E87-2281-4280-B787-1C8D987E1ABA}"/>
    <dgm:cxn modelId="{C44A3B1A-0B96-47BC-830A-17682A70A8E5}" type="presOf" srcId="{8CE22E87-2281-4280-B787-1C8D987E1ABA}" destId="{304510D5-20FE-4DC7-9542-8579F34F476E}" srcOrd="0" destOrd="0" presId="urn:microsoft.com/office/officeart/2005/8/layout/cycle5"/>
    <dgm:cxn modelId="{46C6A925-9DF6-49D4-ABC2-599FDB313882}" srcId="{8DCA38B1-B00D-4D0E-A391-2B79004075F4}" destId="{6AAD3709-A90F-4AEE-A7D9-7298DFECEA66}" srcOrd="4" destOrd="0" parTransId="{BFF55AD2-4F7F-4AA1-810E-728F0EB7E460}" sibTransId="{400A7092-5F87-4563-8875-960219DD732D}"/>
    <dgm:cxn modelId="{F8A0BA2E-8DB0-42D4-AE2E-49B1840BBFA2}" srcId="{8DCA38B1-B00D-4D0E-A391-2B79004075F4}" destId="{CE73F5C9-FB3B-4F27-B245-B91C3053CEAF}" srcOrd="2" destOrd="0" parTransId="{3FAA95D3-7CD3-4C36-AD5A-3AFBD103726B}" sibTransId="{92ADB277-1E00-4D4F-8B1A-4D2D64482711}"/>
    <dgm:cxn modelId="{4B5B5D65-F68C-475B-B22D-219B5707F92D}" type="presOf" srcId="{6AAD3709-A90F-4AEE-A7D9-7298DFECEA66}" destId="{CC37A3F1-DBBF-4A43-8056-38BD9C74E7EA}" srcOrd="0" destOrd="0" presId="urn:microsoft.com/office/officeart/2005/8/layout/cycle5"/>
    <dgm:cxn modelId="{7D223C47-DA85-42C1-8F98-F78996DF3533}" type="presOf" srcId="{400A7092-5F87-4563-8875-960219DD732D}" destId="{426F04B0-19BA-4DE4-8313-3DE608F0D90D}" srcOrd="0" destOrd="0" presId="urn:microsoft.com/office/officeart/2005/8/layout/cycle5"/>
    <dgm:cxn modelId="{DFAA6967-509C-48BF-9286-EF0E7370346D}" type="presOf" srcId="{EEC2B372-3A5C-419B-8D36-DF5D0DBBFA3A}" destId="{CEC799FD-2213-42DF-8F24-8F9BFD267F31}" srcOrd="0" destOrd="0" presId="urn:microsoft.com/office/officeart/2005/8/layout/cycle5"/>
    <dgm:cxn modelId="{3CC83D50-0AAA-4922-A10C-C5A2DF02136A}" type="presOf" srcId="{92ADB277-1E00-4D4F-8B1A-4D2D64482711}" destId="{C0234D04-9A63-4CEC-826D-E4D81217A694}" srcOrd="0" destOrd="0" presId="urn:microsoft.com/office/officeart/2005/8/layout/cycle5"/>
    <dgm:cxn modelId="{36A80551-5432-4F0F-B429-B86620217C1C}" type="presOf" srcId="{5A76C980-D57D-4DF3-A589-693A681B270B}" destId="{95053CCD-8556-4B8B-BC1E-61606E1F744A}" srcOrd="0" destOrd="0" presId="urn:microsoft.com/office/officeart/2005/8/layout/cycle5"/>
    <dgm:cxn modelId="{C340FB7D-39FF-4104-B1C2-FA7889F8F599}" type="presOf" srcId="{8DCA38B1-B00D-4D0E-A391-2B79004075F4}" destId="{7D682029-B2DE-4FA9-8DCF-BB0D02638271}" srcOrd="0" destOrd="0" presId="urn:microsoft.com/office/officeart/2005/8/layout/cycle5"/>
    <dgm:cxn modelId="{14B1D980-9BEF-4C4D-BDDA-1A80F316CB63}" type="presOf" srcId="{CE73F5C9-FB3B-4F27-B245-B91C3053CEAF}" destId="{D6A795AB-2CD4-4937-9FAE-A532A145F0A4}" srcOrd="0" destOrd="0" presId="urn:microsoft.com/office/officeart/2005/8/layout/cycle5"/>
    <dgm:cxn modelId="{59E3C785-9866-455C-B2E3-4F57A6341096}" type="presOf" srcId="{C9642B8B-6588-4067-A0BA-73DDE2AD6B2C}" destId="{9F71DE85-3664-4C15-9B67-E7C8568530A8}" srcOrd="0" destOrd="0" presId="urn:microsoft.com/office/officeart/2005/8/layout/cycle5"/>
    <dgm:cxn modelId="{939A9F8B-D5AB-4101-B198-E715E2F9D04D}" srcId="{8DCA38B1-B00D-4D0E-A391-2B79004075F4}" destId="{EEC2B372-3A5C-419B-8D36-DF5D0DBBFA3A}" srcOrd="3" destOrd="0" parTransId="{96D1C0DF-6179-4501-A5FF-000A38B1AAD0}" sibTransId="{C9642B8B-6588-4067-A0BA-73DDE2AD6B2C}"/>
    <dgm:cxn modelId="{AA209F93-7715-4843-951B-2FEB879FA358}" type="presOf" srcId="{E0EA3189-55B1-431C-A28E-5433B7E67ED6}" destId="{F8F4D657-18C8-4449-AF04-278C15B92EB6}" srcOrd="0" destOrd="0" presId="urn:microsoft.com/office/officeart/2005/8/layout/cycle5"/>
    <dgm:cxn modelId="{A60967B9-4D3E-48D7-9B86-45439E770BDE}" type="presOf" srcId="{ED19B960-687D-441E-B99E-6C26E0FC1C77}" destId="{7A38C7F5-D830-4AA5-B2F0-8DEBF5A3CDD9}" srcOrd="0" destOrd="0" presId="urn:microsoft.com/office/officeart/2005/8/layout/cycle5"/>
    <dgm:cxn modelId="{BDC5B5BD-7B84-4100-9FD0-B060524363E8}" srcId="{8DCA38B1-B00D-4D0E-A391-2B79004075F4}" destId="{E0EA3189-55B1-431C-A28E-5433B7E67ED6}" srcOrd="0" destOrd="0" parTransId="{6BCE78E0-D710-4080-9B28-B79114DA69D1}" sibTransId="{ED19B960-687D-441E-B99E-6C26E0FC1C77}"/>
    <dgm:cxn modelId="{EB8B2197-08D0-4106-A8D9-FB067C2A755A}" type="presParOf" srcId="{7D682029-B2DE-4FA9-8DCF-BB0D02638271}" destId="{F8F4D657-18C8-4449-AF04-278C15B92EB6}" srcOrd="0" destOrd="0" presId="urn:microsoft.com/office/officeart/2005/8/layout/cycle5"/>
    <dgm:cxn modelId="{D570336C-836E-4531-8CEC-2F723CF243F9}" type="presParOf" srcId="{7D682029-B2DE-4FA9-8DCF-BB0D02638271}" destId="{E56A7073-AC36-4A03-A1C8-EB17BA5E2C64}" srcOrd="1" destOrd="0" presId="urn:microsoft.com/office/officeart/2005/8/layout/cycle5"/>
    <dgm:cxn modelId="{B1506A36-9924-4A68-98E1-D7E8759F15BB}" type="presParOf" srcId="{7D682029-B2DE-4FA9-8DCF-BB0D02638271}" destId="{7A38C7F5-D830-4AA5-B2F0-8DEBF5A3CDD9}" srcOrd="2" destOrd="0" presId="urn:microsoft.com/office/officeart/2005/8/layout/cycle5"/>
    <dgm:cxn modelId="{1A84927A-7C63-4321-AA9C-8F9096C23543}" type="presParOf" srcId="{7D682029-B2DE-4FA9-8DCF-BB0D02638271}" destId="{95053CCD-8556-4B8B-BC1E-61606E1F744A}" srcOrd="3" destOrd="0" presId="urn:microsoft.com/office/officeart/2005/8/layout/cycle5"/>
    <dgm:cxn modelId="{8C77C876-5784-47AD-93EE-B4A044EED59F}" type="presParOf" srcId="{7D682029-B2DE-4FA9-8DCF-BB0D02638271}" destId="{A8516695-27CE-432A-B805-558038393DBB}" srcOrd="4" destOrd="0" presId="urn:microsoft.com/office/officeart/2005/8/layout/cycle5"/>
    <dgm:cxn modelId="{DCFA306A-6000-4418-8DD2-32D510BA2243}" type="presParOf" srcId="{7D682029-B2DE-4FA9-8DCF-BB0D02638271}" destId="{304510D5-20FE-4DC7-9542-8579F34F476E}" srcOrd="5" destOrd="0" presId="urn:microsoft.com/office/officeart/2005/8/layout/cycle5"/>
    <dgm:cxn modelId="{3A7F12AC-26C1-4B96-BADB-7C0E1D54AE09}" type="presParOf" srcId="{7D682029-B2DE-4FA9-8DCF-BB0D02638271}" destId="{D6A795AB-2CD4-4937-9FAE-A532A145F0A4}" srcOrd="6" destOrd="0" presId="urn:microsoft.com/office/officeart/2005/8/layout/cycle5"/>
    <dgm:cxn modelId="{C25FF8E6-E739-4AD7-AAD6-09F56EE62C65}" type="presParOf" srcId="{7D682029-B2DE-4FA9-8DCF-BB0D02638271}" destId="{B17FA1A3-0A6B-4BF4-B4B1-834489A25DA7}" srcOrd="7" destOrd="0" presId="urn:microsoft.com/office/officeart/2005/8/layout/cycle5"/>
    <dgm:cxn modelId="{C340F1B5-B65B-4257-B8D4-2182A52B51A1}" type="presParOf" srcId="{7D682029-B2DE-4FA9-8DCF-BB0D02638271}" destId="{C0234D04-9A63-4CEC-826D-E4D81217A694}" srcOrd="8" destOrd="0" presId="urn:microsoft.com/office/officeart/2005/8/layout/cycle5"/>
    <dgm:cxn modelId="{AF809A0F-A56A-4B7D-9CDE-F7BC3174FD6B}" type="presParOf" srcId="{7D682029-B2DE-4FA9-8DCF-BB0D02638271}" destId="{CEC799FD-2213-42DF-8F24-8F9BFD267F31}" srcOrd="9" destOrd="0" presId="urn:microsoft.com/office/officeart/2005/8/layout/cycle5"/>
    <dgm:cxn modelId="{EAD0C23E-31FA-4EBF-9F82-F420047DABA8}" type="presParOf" srcId="{7D682029-B2DE-4FA9-8DCF-BB0D02638271}" destId="{1E2D1DCB-5A5D-4627-8030-7397ED48503B}" srcOrd="10" destOrd="0" presId="urn:microsoft.com/office/officeart/2005/8/layout/cycle5"/>
    <dgm:cxn modelId="{50D057FE-04FC-49FD-95AE-98582CCDF053}" type="presParOf" srcId="{7D682029-B2DE-4FA9-8DCF-BB0D02638271}" destId="{9F71DE85-3664-4C15-9B67-E7C8568530A8}" srcOrd="11" destOrd="0" presId="urn:microsoft.com/office/officeart/2005/8/layout/cycle5"/>
    <dgm:cxn modelId="{324A531E-1BC0-4490-B86D-17E46B76D1B1}" type="presParOf" srcId="{7D682029-B2DE-4FA9-8DCF-BB0D02638271}" destId="{CC37A3F1-DBBF-4A43-8056-38BD9C74E7EA}" srcOrd="12" destOrd="0" presId="urn:microsoft.com/office/officeart/2005/8/layout/cycle5"/>
    <dgm:cxn modelId="{F787C838-0FC5-4C08-B0C2-9E8BA9A359AD}" type="presParOf" srcId="{7D682029-B2DE-4FA9-8DCF-BB0D02638271}" destId="{A561C526-2DE4-427D-9D3A-26E91BE5B4ED}" srcOrd="13" destOrd="0" presId="urn:microsoft.com/office/officeart/2005/8/layout/cycle5"/>
    <dgm:cxn modelId="{0A824FD0-81DC-4B1E-AC10-77EC1105BAD4}" type="presParOf" srcId="{7D682029-B2DE-4FA9-8DCF-BB0D02638271}" destId="{426F04B0-19BA-4DE4-8313-3DE608F0D90D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028B0C-1C8B-4A96-BD00-10EB60A0FE0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3BBCE0B-9754-4187-8D10-767C3301490F}">
      <dgm:prSet phldrT="[Text]" custT="1"/>
      <dgm:spPr/>
      <dgm:t>
        <a:bodyPr/>
        <a:lstStyle/>
        <a:p>
          <a:r>
            <a:rPr lang="en-IN" sz="2400"/>
            <a:t>Hardware</a:t>
          </a:r>
        </a:p>
      </dgm:t>
    </dgm:pt>
    <dgm:pt modelId="{C4B7F61D-B16B-41CA-9A7F-2A6A34E56A9C}" type="parTrans" cxnId="{BF372ABB-9C77-432F-A49B-FF4B39F8B502}">
      <dgm:prSet/>
      <dgm:spPr/>
      <dgm:t>
        <a:bodyPr/>
        <a:lstStyle/>
        <a:p>
          <a:endParaRPr lang="en-IN"/>
        </a:p>
      </dgm:t>
    </dgm:pt>
    <dgm:pt modelId="{DE3F51D1-BE09-4A49-A664-E7E32F56C36F}" type="sibTrans" cxnId="{BF372ABB-9C77-432F-A49B-FF4B39F8B502}">
      <dgm:prSet/>
      <dgm:spPr/>
      <dgm:t>
        <a:bodyPr/>
        <a:lstStyle/>
        <a:p>
          <a:endParaRPr lang="en-IN"/>
        </a:p>
      </dgm:t>
    </dgm:pt>
    <dgm:pt modelId="{18D4532F-E8D2-4490-B4D5-E7A565A629C9}">
      <dgm:prSet phldrT="[Text]" custT="1"/>
      <dgm:spPr/>
      <dgm:t>
        <a:bodyPr/>
        <a:lstStyle/>
        <a:p>
          <a:r>
            <a:rPr lang="en-IN" sz="2400"/>
            <a:t>Processor: AMD Ryzen 3 3200u @2.60hz</a:t>
          </a:r>
        </a:p>
      </dgm:t>
    </dgm:pt>
    <dgm:pt modelId="{7D0ED249-013A-4DA0-B9C9-660B98CA1902}" type="parTrans" cxnId="{5EDC73FC-6973-49C7-8A0E-924B8687AD34}">
      <dgm:prSet/>
      <dgm:spPr/>
      <dgm:t>
        <a:bodyPr/>
        <a:lstStyle/>
        <a:p>
          <a:endParaRPr lang="en-IN"/>
        </a:p>
      </dgm:t>
    </dgm:pt>
    <dgm:pt modelId="{5848CF32-9E29-4B21-9286-111393726B11}" type="sibTrans" cxnId="{5EDC73FC-6973-49C7-8A0E-924B8687AD34}">
      <dgm:prSet/>
      <dgm:spPr/>
      <dgm:t>
        <a:bodyPr/>
        <a:lstStyle/>
        <a:p>
          <a:endParaRPr lang="en-IN"/>
        </a:p>
      </dgm:t>
    </dgm:pt>
    <dgm:pt modelId="{CE636C4E-CC1A-4361-9AD2-115826E995A6}">
      <dgm:prSet phldrT="[Text]" custT="1"/>
      <dgm:spPr/>
      <dgm:t>
        <a:bodyPr/>
        <a:lstStyle/>
        <a:p>
          <a:r>
            <a:rPr lang="en-IN" sz="2400"/>
            <a:t>Software</a:t>
          </a:r>
        </a:p>
      </dgm:t>
    </dgm:pt>
    <dgm:pt modelId="{38F392BA-6984-4BBE-9CEB-C01557A1FE93}" type="parTrans" cxnId="{2C0474DA-BDAF-4D0F-9D73-F40180F177DE}">
      <dgm:prSet/>
      <dgm:spPr/>
      <dgm:t>
        <a:bodyPr/>
        <a:lstStyle/>
        <a:p>
          <a:endParaRPr lang="en-IN"/>
        </a:p>
      </dgm:t>
    </dgm:pt>
    <dgm:pt modelId="{447DDCE2-9EB2-4DB2-854C-3DD6F320C6CE}" type="sibTrans" cxnId="{2C0474DA-BDAF-4D0F-9D73-F40180F177DE}">
      <dgm:prSet/>
      <dgm:spPr/>
      <dgm:t>
        <a:bodyPr/>
        <a:lstStyle/>
        <a:p>
          <a:endParaRPr lang="en-IN"/>
        </a:p>
      </dgm:t>
    </dgm:pt>
    <dgm:pt modelId="{4482DA28-FCCD-48C3-A40F-B2D7D0A4B665}">
      <dgm:prSet phldrT="[Text]" custT="1"/>
      <dgm:spPr/>
      <dgm:t>
        <a:bodyPr/>
        <a:lstStyle/>
        <a:p>
          <a:r>
            <a:rPr lang="en-IN" sz="2400"/>
            <a:t> Ram: 8gb</a:t>
          </a:r>
        </a:p>
      </dgm:t>
    </dgm:pt>
    <dgm:pt modelId="{07CB905C-07CA-4659-98B0-CF30F909966B}" type="parTrans" cxnId="{9F05FC95-C248-42F8-BA03-D8DB3A308F3E}">
      <dgm:prSet/>
      <dgm:spPr/>
      <dgm:t>
        <a:bodyPr/>
        <a:lstStyle/>
        <a:p>
          <a:endParaRPr lang="en-IN"/>
        </a:p>
      </dgm:t>
    </dgm:pt>
    <dgm:pt modelId="{64B375CD-51F8-41E6-856C-7CAA56FF170F}" type="sibTrans" cxnId="{9F05FC95-C248-42F8-BA03-D8DB3A308F3E}">
      <dgm:prSet/>
      <dgm:spPr/>
      <dgm:t>
        <a:bodyPr/>
        <a:lstStyle/>
        <a:p>
          <a:endParaRPr lang="en-IN"/>
        </a:p>
      </dgm:t>
    </dgm:pt>
    <dgm:pt modelId="{ECA6ACC2-4C0A-413B-897E-487E1435E2CB}">
      <dgm:prSet phldrT="[Text]" custT="1"/>
      <dgm:spPr/>
      <dgm:t>
        <a:bodyPr/>
        <a:lstStyle/>
        <a:p>
          <a:endParaRPr lang="en-IN" sz="2400"/>
        </a:p>
      </dgm:t>
    </dgm:pt>
    <dgm:pt modelId="{04EB0DC2-F95A-4B6D-B35C-D3309E0AC93E}" type="parTrans" cxnId="{7EBED67A-45F8-4C19-95AE-CBA2D3E8404E}">
      <dgm:prSet/>
      <dgm:spPr/>
      <dgm:t>
        <a:bodyPr/>
        <a:lstStyle/>
        <a:p>
          <a:endParaRPr lang="en-IN"/>
        </a:p>
      </dgm:t>
    </dgm:pt>
    <dgm:pt modelId="{AE935CC4-BC7A-4009-8204-4CC7E8B1D3B9}" type="sibTrans" cxnId="{7EBED67A-45F8-4C19-95AE-CBA2D3E8404E}">
      <dgm:prSet/>
      <dgm:spPr/>
      <dgm:t>
        <a:bodyPr/>
        <a:lstStyle/>
        <a:p>
          <a:endParaRPr lang="en-IN"/>
        </a:p>
      </dgm:t>
    </dgm:pt>
    <dgm:pt modelId="{F9B14F4A-5EFB-4D38-BAB7-73E074550672}">
      <dgm:prSet phldrT="[Text]" custT="1"/>
      <dgm:spPr/>
      <dgm:t>
        <a:bodyPr/>
        <a:lstStyle/>
        <a:p>
          <a:r>
            <a:rPr lang="en-IN" sz="2400"/>
            <a:t> GFX: AMD Radeon Vega 3</a:t>
          </a:r>
        </a:p>
      </dgm:t>
    </dgm:pt>
    <dgm:pt modelId="{10FA2FDD-63D7-4A4B-AC08-B9C462447F2E}" type="parTrans" cxnId="{530F5868-92A4-49DE-9355-2175673C003D}">
      <dgm:prSet/>
      <dgm:spPr/>
      <dgm:t>
        <a:bodyPr/>
        <a:lstStyle/>
        <a:p>
          <a:endParaRPr lang="en-IN"/>
        </a:p>
      </dgm:t>
    </dgm:pt>
    <dgm:pt modelId="{DECCA2A9-1128-4E57-AE93-112C7F8608DE}" type="sibTrans" cxnId="{530F5868-92A4-49DE-9355-2175673C003D}">
      <dgm:prSet/>
      <dgm:spPr/>
      <dgm:t>
        <a:bodyPr/>
        <a:lstStyle/>
        <a:p>
          <a:endParaRPr lang="en-IN"/>
        </a:p>
      </dgm:t>
    </dgm:pt>
    <dgm:pt modelId="{F81B2288-F506-4965-858B-1964E6E05635}">
      <dgm:prSet phldrT="[Text]" custT="1"/>
      <dgm:spPr/>
      <dgm:t>
        <a:bodyPr/>
        <a:lstStyle/>
        <a:p>
          <a:r>
            <a:rPr lang="en-IN" sz="2400"/>
            <a:t> Camera: HP TrueVision HD Camera</a:t>
          </a:r>
        </a:p>
      </dgm:t>
    </dgm:pt>
    <dgm:pt modelId="{74F00DCF-E6E8-489F-9164-812DBBA1324F}" type="parTrans" cxnId="{1AD22352-9263-4F94-A759-970EF1B7D853}">
      <dgm:prSet/>
      <dgm:spPr/>
      <dgm:t>
        <a:bodyPr/>
        <a:lstStyle/>
        <a:p>
          <a:endParaRPr lang="en-IN"/>
        </a:p>
      </dgm:t>
    </dgm:pt>
    <dgm:pt modelId="{40259B2D-AA1C-42A6-BE19-FAF0170E3DBD}" type="sibTrans" cxnId="{1AD22352-9263-4F94-A759-970EF1B7D853}">
      <dgm:prSet/>
      <dgm:spPr/>
      <dgm:t>
        <a:bodyPr/>
        <a:lstStyle/>
        <a:p>
          <a:endParaRPr lang="en-IN"/>
        </a:p>
      </dgm:t>
    </dgm:pt>
    <dgm:pt modelId="{C88AC0A5-09D5-4451-AB42-12D9772CD174}">
      <dgm:prSet phldrT="[Text]" custT="1"/>
      <dgm:spPr/>
      <dgm:t>
        <a:bodyPr/>
        <a:lstStyle/>
        <a:p>
          <a:r>
            <a:rPr lang="en-IN" sz="2400"/>
            <a:t> Pointer: LED stick</a:t>
          </a:r>
        </a:p>
      </dgm:t>
    </dgm:pt>
    <dgm:pt modelId="{9613E102-DE00-4AC5-96CC-CFAB76887682}" type="parTrans" cxnId="{B27BA08B-DA9F-49E2-A0B8-B93E39F454E0}">
      <dgm:prSet/>
      <dgm:spPr/>
      <dgm:t>
        <a:bodyPr/>
        <a:lstStyle/>
        <a:p>
          <a:endParaRPr lang="en-IN"/>
        </a:p>
      </dgm:t>
    </dgm:pt>
    <dgm:pt modelId="{61EF509E-ED0A-450E-A0EF-F2C673CC99F5}" type="sibTrans" cxnId="{B27BA08B-DA9F-49E2-A0B8-B93E39F454E0}">
      <dgm:prSet/>
      <dgm:spPr/>
      <dgm:t>
        <a:bodyPr/>
        <a:lstStyle/>
        <a:p>
          <a:endParaRPr lang="en-IN"/>
        </a:p>
      </dgm:t>
    </dgm:pt>
    <dgm:pt modelId="{FCF3F15E-3945-4964-85AD-8CE43D5FEE4D}">
      <dgm:prSet phldrT="[Text]" custT="1"/>
      <dgm:spPr/>
      <dgm:t>
        <a:bodyPr/>
        <a:lstStyle/>
        <a:p>
          <a:r>
            <a:rPr lang="en-IN" sz="2400"/>
            <a:t>C++11/20</a:t>
          </a:r>
        </a:p>
      </dgm:t>
    </dgm:pt>
    <dgm:pt modelId="{3927BDC3-B78A-4F16-AAC9-C0DB4DAF5037}" type="parTrans" cxnId="{D925AB35-3007-4CCC-93AF-F723D12CFEC5}">
      <dgm:prSet/>
      <dgm:spPr/>
      <dgm:t>
        <a:bodyPr/>
        <a:lstStyle/>
        <a:p>
          <a:endParaRPr lang="en-IN"/>
        </a:p>
      </dgm:t>
    </dgm:pt>
    <dgm:pt modelId="{738E4B7D-908C-4B1A-94E0-5FE6A517F035}" type="sibTrans" cxnId="{D925AB35-3007-4CCC-93AF-F723D12CFEC5}">
      <dgm:prSet/>
      <dgm:spPr/>
      <dgm:t>
        <a:bodyPr/>
        <a:lstStyle/>
        <a:p>
          <a:endParaRPr lang="en-IN"/>
        </a:p>
      </dgm:t>
    </dgm:pt>
    <dgm:pt modelId="{218BE0A4-8D01-4685-BEA5-210713C301FC}">
      <dgm:prSet phldrT="[Text]" custT="1"/>
      <dgm:spPr/>
      <dgm:t>
        <a:bodyPr/>
        <a:lstStyle/>
        <a:p>
          <a:r>
            <a:rPr lang="en-IN" sz="2400"/>
            <a:t>OpenCV open source library</a:t>
          </a:r>
        </a:p>
      </dgm:t>
    </dgm:pt>
    <dgm:pt modelId="{B2F24D7A-BEE6-45A7-A797-0204B41FD22E}" type="parTrans" cxnId="{3C30CA50-E83B-4C62-A6B3-CD9DBCEA111F}">
      <dgm:prSet/>
      <dgm:spPr/>
      <dgm:t>
        <a:bodyPr/>
        <a:lstStyle/>
        <a:p>
          <a:endParaRPr lang="en-IN"/>
        </a:p>
      </dgm:t>
    </dgm:pt>
    <dgm:pt modelId="{01AB02D0-0215-40DD-ADBC-ABD2AB6E4DD0}" type="sibTrans" cxnId="{3C30CA50-E83B-4C62-A6B3-CD9DBCEA111F}">
      <dgm:prSet/>
      <dgm:spPr/>
      <dgm:t>
        <a:bodyPr/>
        <a:lstStyle/>
        <a:p>
          <a:endParaRPr lang="en-IN"/>
        </a:p>
      </dgm:t>
    </dgm:pt>
    <dgm:pt modelId="{E865A108-F0A6-4574-A0C2-59A1696FACAE}">
      <dgm:prSet phldrT="[Text]" custT="1"/>
      <dgm:spPr/>
      <dgm:t>
        <a:bodyPr/>
        <a:lstStyle/>
        <a:p>
          <a:r>
            <a:rPr lang="en-IN" sz="2400"/>
            <a:t>Editor : Visual Studio C++</a:t>
          </a:r>
        </a:p>
      </dgm:t>
    </dgm:pt>
    <dgm:pt modelId="{B50E1890-CE0B-4C44-BB78-2E5A7C43ED3F}" type="parTrans" cxnId="{DBD44624-D5A4-44EB-B67C-946A0270CFA3}">
      <dgm:prSet/>
      <dgm:spPr/>
      <dgm:t>
        <a:bodyPr/>
        <a:lstStyle/>
        <a:p>
          <a:endParaRPr lang="en-IN"/>
        </a:p>
      </dgm:t>
    </dgm:pt>
    <dgm:pt modelId="{D968C77F-977B-47F9-A0CA-4B19A62BA83C}" type="sibTrans" cxnId="{DBD44624-D5A4-44EB-B67C-946A0270CFA3}">
      <dgm:prSet/>
      <dgm:spPr/>
      <dgm:t>
        <a:bodyPr/>
        <a:lstStyle/>
        <a:p>
          <a:endParaRPr lang="en-IN"/>
        </a:p>
      </dgm:t>
    </dgm:pt>
    <dgm:pt modelId="{BBA7973D-6854-41CE-AB15-A3BA21B81D21}" type="pres">
      <dgm:prSet presAssocID="{4B028B0C-1C8B-4A96-BD00-10EB60A0FE0F}" presName="linear" presStyleCnt="0">
        <dgm:presLayoutVars>
          <dgm:animLvl val="lvl"/>
          <dgm:resizeHandles val="exact"/>
        </dgm:presLayoutVars>
      </dgm:prSet>
      <dgm:spPr/>
    </dgm:pt>
    <dgm:pt modelId="{AC4F2143-D08E-4994-AC41-507B6F2300B2}" type="pres">
      <dgm:prSet presAssocID="{63BBCE0B-9754-4187-8D10-767C3301490F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5B8B1882-60C9-4A8E-AA82-182BF0BADA4C}" type="pres">
      <dgm:prSet presAssocID="{63BBCE0B-9754-4187-8D10-767C3301490F}" presName="childText" presStyleLbl="revTx" presStyleIdx="0" presStyleCnt="2">
        <dgm:presLayoutVars>
          <dgm:bulletEnabled val="1"/>
        </dgm:presLayoutVars>
      </dgm:prSet>
      <dgm:spPr/>
    </dgm:pt>
    <dgm:pt modelId="{F388350E-0D72-4233-8E86-48AD6EDA26A9}" type="pres">
      <dgm:prSet presAssocID="{CE636C4E-CC1A-4361-9AD2-115826E995A6}" presName="parentText" presStyleLbl="node1" presStyleIdx="1" presStyleCnt="2" custLinFactNeighborX="678" custLinFactNeighborY="776">
        <dgm:presLayoutVars>
          <dgm:chMax val="0"/>
          <dgm:bulletEnabled val="1"/>
        </dgm:presLayoutVars>
      </dgm:prSet>
      <dgm:spPr/>
    </dgm:pt>
    <dgm:pt modelId="{C848277A-03A6-446E-AF45-9A2F7B514084}" type="pres">
      <dgm:prSet presAssocID="{CE636C4E-CC1A-4361-9AD2-115826E995A6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9B582609-C822-40D9-83F6-83A20A6B0F6D}" type="presOf" srcId="{CE636C4E-CC1A-4361-9AD2-115826E995A6}" destId="{F388350E-0D72-4233-8E86-48AD6EDA26A9}" srcOrd="0" destOrd="0" presId="urn:microsoft.com/office/officeart/2005/8/layout/vList2"/>
    <dgm:cxn modelId="{DBD44624-D5A4-44EB-B67C-946A0270CFA3}" srcId="{CE636C4E-CC1A-4361-9AD2-115826E995A6}" destId="{E865A108-F0A6-4574-A0C2-59A1696FACAE}" srcOrd="2" destOrd="0" parTransId="{B50E1890-CE0B-4C44-BB78-2E5A7C43ED3F}" sibTransId="{D968C77F-977B-47F9-A0CA-4B19A62BA83C}"/>
    <dgm:cxn modelId="{D0C4E828-407E-4448-8982-8469544B2587}" type="presOf" srcId="{4B028B0C-1C8B-4A96-BD00-10EB60A0FE0F}" destId="{BBA7973D-6854-41CE-AB15-A3BA21B81D21}" srcOrd="0" destOrd="0" presId="urn:microsoft.com/office/officeart/2005/8/layout/vList2"/>
    <dgm:cxn modelId="{D925AB35-3007-4CCC-93AF-F723D12CFEC5}" srcId="{CE636C4E-CC1A-4361-9AD2-115826E995A6}" destId="{FCF3F15E-3945-4964-85AD-8CE43D5FEE4D}" srcOrd="0" destOrd="0" parTransId="{3927BDC3-B78A-4F16-AAC9-C0DB4DAF5037}" sibTransId="{738E4B7D-908C-4B1A-94E0-5FE6A517F035}"/>
    <dgm:cxn modelId="{530F5868-92A4-49DE-9355-2175673C003D}" srcId="{63BBCE0B-9754-4187-8D10-767C3301490F}" destId="{F9B14F4A-5EFB-4D38-BAB7-73E074550672}" srcOrd="2" destOrd="0" parTransId="{10FA2FDD-63D7-4A4B-AC08-B9C462447F2E}" sibTransId="{DECCA2A9-1128-4E57-AE93-112C7F8608DE}"/>
    <dgm:cxn modelId="{D0EF116E-499E-4602-B90E-908633DCCD94}" type="presOf" srcId="{ECA6ACC2-4C0A-413B-897E-487E1435E2CB}" destId="{5B8B1882-60C9-4A8E-AA82-182BF0BADA4C}" srcOrd="0" destOrd="5" presId="urn:microsoft.com/office/officeart/2005/8/layout/vList2"/>
    <dgm:cxn modelId="{3C30CA50-E83B-4C62-A6B3-CD9DBCEA111F}" srcId="{CE636C4E-CC1A-4361-9AD2-115826E995A6}" destId="{218BE0A4-8D01-4685-BEA5-210713C301FC}" srcOrd="1" destOrd="0" parTransId="{B2F24D7A-BEE6-45A7-A797-0204B41FD22E}" sibTransId="{01AB02D0-0215-40DD-ADBC-ABD2AB6E4DD0}"/>
    <dgm:cxn modelId="{1AD22352-9263-4F94-A759-970EF1B7D853}" srcId="{63BBCE0B-9754-4187-8D10-767C3301490F}" destId="{F81B2288-F506-4965-858B-1964E6E05635}" srcOrd="3" destOrd="0" parTransId="{74F00DCF-E6E8-489F-9164-812DBBA1324F}" sibTransId="{40259B2D-AA1C-42A6-BE19-FAF0170E3DBD}"/>
    <dgm:cxn modelId="{9C639C59-D72B-48AA-A04F-5CD4A1B6CB73}" type="presOf" srcId="{E865A108-F0A6-4574-A0C2-59A1696FACAE}" destId="{C848277A-03A6-446E-AF45-9A2F7B514084}" srcOrd="0" destOrd="2" presId="urn:microsoft.com/office/officeart/2005/8/layout/vList2"/>
    <dgm:cxn modelId="{7EBED67A-45F8-4C19-95AE-CBA2D3E8404E}" srcId="{63BBCE0B-9754-4187-8D10-767C3301490F}" destId="{ECA6ACC2-4C0A-413B-897E-487E1435E2CB}" srcOrd="5" destOrd="0" parTransId="{04EB0DC2-F95A-4B6D-B35C-D3309E0AC93E}" sibTransId="{AE935CC4-BC7A-4009-8204-4CC7E8B1D3B9}"/>
    <dgm:cxn modelId="{B27BA08B-DA9F-49E2-A0B8-B93E39F454E0}" srcId="{63BBCE0B-9754-4187-8D10-767C3301490F}" destId="{C88AC0A5-09D5-4451-AB42-12D9772CD174}" srcOrd="4" destOrd="0" parTransId="{9613E102-DE00-4AC5-96CC-CFAB76887682}" sibTransId="{61EF509E-ED0A-450E-A0EF-F2C673CC99F5}"/>
    <dgm:cxn modelId="{9F05FC95-C248-42F8-BA03-D8DB3A308F3E}" srcId="{63BBCE0B-9754-4187-8D10-767C3301490F}" destId="{4482DA28-FCCD-48C3-A40F-B2D7D0A4B665}" srcOrd="1" destOrd="0" parTransId="{07CB905C-07CA-4659-98B0-CF30F909966B}" sibTransId="{64B375CD-51F8-41E6-856C-7CAA56FF170F}"/>
    <dgm:cxn modelId="{F36CD6A7-1F90-4305-8492-CDA8F1FAC81E}" type="presOf" srcId="{218BE0A4-8D01-4685-BEA5-210713C301FC}" destId="{C848277A-03A6-446E-AF45-9A2F7B514084}" srcOrd="0" destOrd="1" presId="urn:microsoft.com/office/officeart/2005/8/layout/vList2"/>
    <dgm:cxn modelId="{BF372ABB-9C77-432F-A49B-FF4B39F8B502}" srcId="{4B028B0C-1C8B-4A96-BD00-10EB60A0FE0F}" destId="{63BBCE0B-9754-4187-8D10-767C3301490F}" srcOrd="0" destOrd="0" parTransId="{C4B7F61D-B16B-41CA-9A7F-2A6A34E56A9C}" sibTransId="{DE3F51D1-BE09-4A49-A664-E7E32F56C36F}"/>
    <dgm:cxn modelId="{98E40FCA-6648-4E9E-B8A2-B35B520E88FD}" type="presOf" srcId="{18D4532F-E8D2-4490-B4D5-E7A565A629C9}" destId="{5B8B1882-60C9-4A8E-AA82-182BF0BADA4C}" srcOrd="0" destOrd="0" presId="urn:microsoft.com/office/officeart/2005/8/layout/vList2"/>
    <dgm:cxn modelId="{97EE03CB-3C5A-4354-8327-1DBA796FB9C9}" type="presOf" srcId="{F81B2288-F506-4965-858B-1964E6E05635}" destId="{5B8B1882-60C9-4A8E-AA82-182BF0BADA4C}" srcOrd="0" destOrd="3" presId="urn:microsoft.com/office/officeart/2005/8/layout/vList2"/>
    <dgm:cxn modelId="{938388D2-BB21-499C-B65F-C67DD7A37425}" type="presOf" srcId="{4482DA28-FCCD-48C3-A40F-B2D7D0A4B665}" destId="{5B8B1882-60C9-4A8E-AA82-182BF0BADA4C}" srcOrd="0" destOrd="1" presId="urn:microsoft.com/office/officeart/2005/8/layout/vList2"/>
    <dgm:cxn modelId="{C07012DA-186B-42DB-A961-8637BB97A00F}" type="presOf" srcId="{C88AC0A5-09D5-4451-AB42-12D9772CD174}" destId="{5B8B1882-60C9-4A8E-AA82-182BF0BADA4C}" srcOrd="0" destOrd="4" presId="urn:microsoft.com/office/officeart/2005/8/layout/vList2"/>
    <dgm:cxn modelId="{2C0474DA-BDAF-4D0F-9D73-F40180F177DE}" srcId="{4B028B0C-1C8B-4A96-BD00-10EB60A0FE0F}" destId="{CE636C4E-CC1A-4361-9AD2-115826E995A6}" srcOrd="1" destOrd="0" parTransId="{38F392BA-6984-4BBE-9CEB-C01557A1FE93}" sibTransId="{447DDCE2-9EB2-4DB2-854C-3DD6F320C6CE}"/>
    <dgm:cxn modelId="{08BFF4E8-A5B3-4F27-BA69-3F4DA3EC869A}" type="presOf" srcId="{F9B14F4A-5EFB-4D38-BAB7-73E074550672}" destId="{5B8B1882-60C9-4A8E-AA82-182BF0BADA4C}" srcOrd="0" destOrd="2" presId="urn:microsoft.com/office/officeart/2005/8/layout/vList2"/>
    <dgm:cxn modelId="{69E1F8F0-8794-4E96-A631-79EADE79F603}" type="presOf" srcId="{FCF3F15E-3945-4964-85AD-8CE43D5FEE4D}" destId="{C848277A-03A6-446E-AF45-9A2F7B514084}" srcOrd="0" destOrd="0" presId="urn:microsoft.com/office/officeart/2005/8/layout/vList2"/>
    <dgm:cxn modelId="{84C2CFFB-354D-4929-9241-132293929D8C}" type="presOf" srcId="{63BBCE0B-9754-4187-8D10-767C3301490F}" destId="{AC4F2143-D08E-4994-AC41-507B6F2300B2}" srcOrd="0" destOrd="0" presId="urn:microsoft.com/office/officeart/2005/8/layout/vList2"/>
    <dgm:cxn modelId="{5EDC73FC-6973-49C7-8A0E-924B8687AD34}" srcId="{63BBCE0B-9754-4187-8D10-767C3301490F}" destId="{18D4532F-E8D2-4490-B4D5-E7A565A629C9}" srcOrd="0" destOrd="0" parTransId="{7D0ED249-013A-4DA0-B9C9-660B98CA1902}" sibTransId="{5848CF32-9E29-4B21-9286-111393726B11}"/>
    <dgm:cxn modelId="{407A28E9-44B4-4552-A8EE-D0EEE524FDCC}" type="presParOf" srcId="{BBA7973D-6854-41CE-AB15-A3BA21B81D21}" destId="{AC4F2143-D08E-4994-AC41-507B6F2300B2}" srcOrd="0" destOrd="0" presId="urn:microsoft.com/office/officeart/2005/8/layout/vList2"/>
    <dgm:cxn modelId="{9D936C68-4F36-4114-A25F-264C3AD23749}" type="presParOf" srcId="{BBA7973D-6854-41CE-AB15-A3BA21B81D21}" destId="{5B8B1882-60C9-4A8E-AA82-182BF0BADA4C}" srcOrd="1" destOrd="0" presId="urn:microsoft.com/office/officeart/2005/8/layout/vList2"/>
    <dgm:cxn modelId="{3A0A3DA1-A4DB-458D-A984-57F22BBE2C4F}" type="presParOf" srcId="{BBA7973D-6854-41CE-AB15-A3BA21B81D21}" destId="{F388350E-0D72-4233-8E86-48AD6EDA26A9}" srcOrd="2" destOrd="0" presId="urn:microsoft.com/office/officeart/2005/8/layout/vList2"/>
    <dgm:cxn modelId="{EA9B1B33-61B1-44B5-AF0F-BEA52D80EC51}" type="presParOf" srcId="{BBA7973D-6854-41CE-AB15-A3BA21B81D21}" destId="{C848277A-03A6-446E-AF45-9A2F7B514084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F4D657-18C8-4449-AF04-278C15B92EB6}">
      <dsp:nvSpPr>
        <dsp:cNvPr id="0" name=""/>
        <dsp:cNvSpPr/>
      </dsp:nvSpPr>
      <dsp:spPr>
        <a:xfrm>
          <a:off x="1885112" y="262452"/>
          <a:ext cx="1525674" cy="9916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Environment observation through a camera.</a:t>
          </a:r>
        </a:p>
      </dsp:txBody>
      <dsp:txXfrm>
        <a:off x="1933522" y="310862"/>
        <a:ext cx="1428854" cy="894868"/>
      </dsp:txXfrm>
    </dsp:sp>
    <dsp:sp modelId="{7A38C7F5-D830-4AA5-B2F0-8DEBF5A3CDD9}">
      <dsp:nvSpPr>
        <dsp:cNvPr id="0" name=""/>
        <dsp:cNvSpPr/>
      </dsp:nvSpPr>
      <dsp:spPr>
        <a:xfrm>
          <a:off x="667097" y="758296"/>
          <a:ext cx="3961705" cy="3961705"/>
        </a:xfrm>
        <a:custGeom>
          <a:avLst/>
          <a:gdLst/>
          <a:ahLst/>
          <a:cxnLst/>
          <a:rect l="0" t="0" r="0" b="0"/>
          <a:pathLst>
            <a:path>
              <a:moveTo>
                <a:pt x="2947972" y="252137"/>
              </a:moveTo>
              <a:arcTo wR="1980852" hR="1980852" stAng="17953475" swAng="1211476"/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53CCD-8556-4B8B-BC1E-61606E1F744A}">
      <dsp:nvSpPr>
        <dsp:cNvPr id="0" name=""/>
        <dsp:cNvSpPr/>
      </dsp:nvSpPr>
      <dsp:spPr>
        <a:xfrm>
          <a:off x="3769015" y="1631188"/>
          <a:ext cx="1525674" cy="9916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Masking and grading of the captured data.</a:t>
          </a:r>
        </a:p>
      </dsp:txBody>
      <dsp:txXfrm>
        <a:off x="3817425" y="1679598"/>
        <a:ext cx="1428854" cy="894868"/>
      </dsp:txXfrm>
    </dsp:sp>
    <dsp:sp modelId="{304510D5-20FE-4DC7-9542-8579F34F476E}">
      <dsp:nvSpPr>
        <dsp:cNvPr id="0" name=""/>
        <dsp:cNvSpPr/>
      </dsp:nvSpPr>
      <dsp:spPr>
        <a:xfrm>
          <a:off x="667097" y="758296"/>
          <a:ext cx="3961705" cy="3961705"/>
        </a:xfrm>
        <a:custGeom>
          <a:avLst/>
          <a:gdLst/>
          <a:ahLst/>
          <a:cxnLst/>
          <a:rect l="0" t="0" r="0" b="0"/>
          <a:pathLst>
            <a:path>
              <a:moveTo>
                <a:pt x="3956952" y="2117985"/>
              </a:moveTo>
              <a:arcTo wR="1980852" hR="1980852" stAng="21838183" swAng="1359678"/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795AB-2CD4-4937-9FAE-A532A145F0A4}">
      <dsp:nvSpPr>
        <dsp:cNvPr id="0" name=""/>
        <dsp:cNvSpPr/>
      </dsp:nvSpPr>
      <dsp:spPr>
        <a:xfrm>
          <a:off x="3049428" y="3845848"/>
          <a:ext cx="1525674" cy="9916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Detecting contours on the data.</a:t>
          </a:r>
        </a:p>
      </dsp:txBody>
      <dsp:txXfrm>
        <a:off x="3097838" y="3894258"/>
        <a:ext cx="1428854" cy="894868"/>
      </dsp:txXfrm>
    </dsp:sp>
    <dsp:sp modelId="{C0234D04-9A63-4CEC-826D-E4D81217A694}">
      <dsp:nvSpPr>
        <dsp:cNvPr id="0" name=""/>
        <dsp:cNvSpPr/>
      </dsp:nvSpPr>
      <dsp:spPr>
        <a:xfrm>
          <a:off x="667097" y="758296"/>
          <a:ext cx="3961705" cy="3961705"/>
        </a:xfrm>
        <a:custGeom>
          <a:avLst/>
          <a:gdLst/>
          <a:ahLst/>
          <a:cxnLst/>
          <a:rect l="0" t="0" r="0" b="0"/>
          <a:pathLst>
            <a:path>
              <a:moveTo>
                <a:pt x="2223926" y="3946734"/>
              </a:moveTo>
              <a:arcTo wR="1980852" hR="1980852" stAng="4977082" swAng="845836"/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799FD-2213-42DF-8F24-8F9BFD267F31}">
      <dsp:nvSpPr>
        <dsp:cNvPr id="0" name=""/>
        <dsp:cNvSpPr/>
      </dsp:nvSpPr>
      <dsp:spPr>
        <a:xfrm>
          <a:off x="720796" y="3845848"/>
          <a:ext cx="1525674" cy="9916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Defining a shape.</a:t>
          </a:r>
        </a:p>
      </dsp:txBody>
      <dsp:txXfrm>
        <a:off x="769206" y="3894258"/>
        <a:ext cx="1428854" cy="894868"/>
      </dsp:txXfrm>
    </dsp:sp>
    <dsp:sp modelId="{9F71DE85-3664-4C15-9B67-E7C8568530A8}">
      <dsp:nvSpPr>
        <dsp:cNvPr id="0" name=""/>
        <dsp:cNvSpPr/>
      </dsp:nvSpPr>
      <dsp:spPr>
        <a:xfrm>
          <a:off x="667097" y="758296"/>
          <a:ext cx="3961705" cy="3961705"/>
        </a:xfrm>
        <a:custGeom>
          <a:avLst/>
          <a:gdLst/>
          <a:ahLst/>
          <a:cxnLst/>
          <a:rect l="0" t="0" r="0" b="0"/>
          <a:pathLst>
            <a:path>
              <a:moveTo>
                <a:pt x="210145" y="2868755"/>
              </a:moveTo>
              <a:arcTo wR="1980852" hR="1980852" stAng="9202139" swAng="1359678"/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7A3F1-DBBF-4A43-8056-38BD9C74E7EA}">
      <dsp:nvSpPr>
        <dsp:cNvPr id="0" name=""/>
        <dsp:cNvSpPr/>
      </dsp:nvSpPr>
      <dsp:spPr>
        <a:xfrm>
          <a:off x="1209" y="1631188"/>
          <a:ext cx="1525674" cy="9916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displaying the object on the canvas. </a:t>
          </a:r>
        </a:p>
      </dsp:txBody>
      <dsp:txXfrm>
        <a:off x="49619" y="1679598"/>
        <a:ext cx="1428854" cy="894868"/>
      </dsp:txXfrm>
    </dsp:sp>
    <dsp:sp modelId="{426F04B0-19BA-4DE4-8313-3DE608F0D90D}">
      <dsp:nvSpPr>
        <dsp:cNvPr id="0" name=""/>
        <dsp:cNvSpPr/>
      </dsp:nvSpPr>
      <dsp:spPr>
        <a:xfrm>
          <a:off x="667097" y="758296"/>
          <a:ext cx="3961705" cy="3961705"/>
        </a:xfrm>
        <a:custGeom>
          <a:avLst/>
          <a:gdLst/>
          <a:ahLst/>
          <a:cxnLst/>
          <a:rect l="0" t="0" r="0" b="0"/>
          <a:pathLst>
            <a:path>
              <a:moveTo>
                <a:pt x="476491" y="692180"/>
              </a:moveTo>
              <a:arcTo wR="1980852" hR="1980852" stAng="13235049" swAng="1211476"/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4F2143-D08E-4994-AC41-507B6F2300B2}">
      <dsp:nvSpPr>
        <dsp:cNvPr id="0" name=""/>
        <dsp:cNvSpPr/>
      </dsp:nvSpPr>
      <dsp:spPr>
        <a:xfrm>
          <a:off x="0" y="2448"/>
          <a:ext cx="5257800" cy="4771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Hardware</a:t>
          </a:r>
        </a:p>
      </dsp:txBody>
      <dsp:txXfrm>
        <a:off x="23292" y="25740"/>
        <a:ext cx="5211216" cy="430547"/>
      </dsp:txXfrm>
    </dsp:sp>
    <dsp:sp modelId="{5B8B1882-60C9-4A8E-AA82-182BF0BADA4C}">
      <dsp:nvSpPr>
        <dsp:cNvPr id="0" name=""/>
        <dsp:cNvSpPr/>
      </dsp:nvSpPr>
      <dsp:spPr>
        <a:xfrm>
          <a:off x="0" y="479580"/>
          <a:ext cx="5257800" cy="22961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6935" tIns="30480" rIns="170688" bIns="3048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400" kern="1200"/>
            <a:t>Processor: AMD Ryzen 3 3200u @2.60hz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400" kern="1200"/>
            <a:t> Ram: 8gb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400" kern="1200"/>
            <a:t> GFX: AMD Radeon Vega 3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400" kern="1200"/>
            <a:t> Camera: HP TrueVision HD Camera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400" kern="1200"/>
            <a:t> Pointer: LED stick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IN" sz="2400" kern="1200"/>
        </a:p>
      </dsp:txBody>
      <dsp:txXfrm>
        <a:off x="0" y="479580"/>
        <a:ext cx="5257800" cy="2296102"/>
      </dsp:txXfrm>
    </dsp:sp>
    <dsp:sp modelId="{F388350E-0D72-4233-8E86-48AD6EDA26A9}">
      <dsp:nvSpPr>
        <dsp:cNvPr id="0" name=""/>
        <dsp:cNvSpPr/>
      </dsp:nvSpPr>
      <dsp:spPr>
        <a:xfrm>
          <a:off x="0" y="2783412"/>
          <a:ext cx="5257800" cy="4771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Software</a:t>
          </a:r>
        </a:p>
      </dsp:txBody>
      <dsp:txXfrm>
        <a:off x="23292" y="2806704"/>
        <a:ext cx="5211216" cy="430547"/>
      </dsp:txXfrm>
    </dsp:sp>
    <dsp:sp modelId="{C848277A-03A6-446E-AF45-9A2F7B514084}">
      <dsp:nvSpPr>
        <dsp:cNvPr id="0" name=""/>
        <dsp:cNvSpPr/>
      </dsp:nvSpPr>
      <dsp:spPr>
        <a:xfrm>
          <a:off x="0" y="3252813"/>
          <a:ext cx="5257800" cy="996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6935" tIns="30480" rIns="170688" bIns="3048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400" kern="1200"/>
            <a:t>C++11/20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400" kern="1200"/>
            <a:t>OpenCV open source library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400" kern="1200"/>
            <a:t>Editor : Visual Studio C++</a:t>
          </a:r>
        </a:p>
      </dsp:txBody>
      <dsp:txXfrm>
        <a:off x="0" y="3252813"/>
        <a:ext cx="5257800" cy="996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16BCF37EF24346BEC77E71D021F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EE62B-69FD-440B-991C-D016C8752AE1}"/>
      </w:docPartPr>
      <w:docPartBody>
        <w:p w:rsidR="006C5063" w:rsidRDefault="00000000">
          <w:pPr>
            <w:pStyle w:val="9716BCF37EF24346BEC77E71D021FCEF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[Type the document title]</w:t>
          </w:r>
        </w:p>
      </w:docPartBody>
    </w:docPart>
    <w:docPart>
      <w:docPartPr>
        <w:name w:val="1AAA5C64543F46458BA21E4BF7E76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A98BE-E277-4722-BFF5-4EE2D96A3884}"/>
      </w:docPartPr>
      <w:docPartBody>
        <w:p w:rsidR="006C5063" w:rsidRDefault="00000000">
          <w:pPr>
            <w:pStyle w:val="1AAA5C64543F46458BA21E4BF7E76052"/>
          </w:pPr>
          <w:r>
            <w:rPr>
              <w:color w:val="E7E6E6" w:themeColor="background2"/>
            </w:rPr>
            <w:t>[Type the document subtitle]</w:t>
          </w:r>
        </w:p>
      </w:docPartBody>
    </w:docPart>
    <w:docPart>
      <w:docPartPr>
        <w:name w:val="A934895B38DA49A7BA95A822B53A9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000B5-7144-4D56-B828-8F5345A717F4}"/>
      </w:docPartPr>
      <w:docPartBody>
        <w:p w:rsidR="006C5063" w:rsidRDefault="00000000">
          <w:pPr>
            <w:pStyle w:val="A934895B38DA49A7BA95A822B53A9A2F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63"/>
    <w:rsid w:val="006C5063"/>
    <w:rsid w:val="00B9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z w:val="32"/>
      <w:szCs w:val="28"/>
      <w:lang w:val="en-US"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496" w:themeColor="accent1" w:themeShade="BF"/>
      <w:sz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1"/>
      <w:sz w:val="32"/>
      <w:szCs w:val="28"/>
      <w:lang w:val="en-US"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F5496" w:themeColor="accent1" w:themeShade="BF"/>
      <w:sz w:val="24"/>
      <w:lang w:val="en-US" w:eastAsia="ko-KR"/>
    </w:rPr>
  </w:style>
  <w:style w:type="paragraph" w:customStyle="1" w:styleId="9716BCF37EF24346BEC77E71D021FCEF">
    <w:name w:val="9716BCF37EF24346BEC77E71D021FCEF"/>
  </w:style>
  <w:style w:type="paragraph" w:customStyle="1" w:styleId="1AAA5C64543F46458BA21E4BF7E76052">
    <w:name w:val="1AAA5C64543F46458BA21E4BF7E76052"/>
  </w:style>
  <w:style w:type="paragraph" w:customStyle="1" w:styleId="A934895B38DA49A7BA95A822B53A9A2F">
    <w:name w:val="A934895B38DA49A7BA95A822B53A9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77219-AEDE-4F83-AA1A-2AAFF553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</Template>
  <TotalTime>0</TotalTime>
  <Pages>14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VBoard</vt:lpstr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VBoard</dc:title>
  <dc:subject>Virtually Interactive Board</dc:subject>
  <dc:creator>heLlR</dc:creator>
  <cp:lastModifiedBy>Ajay Singh</cp:lastModifiedBy>
  <cp:revision>2</cp:revision>
  <dcterms:created xsi:type="dcterms:W3CDTF">2024-01-05T15:51:00Z</dcterms:created>
  <dcterms:modified xsi:type="dcterms:W3CDTF">2024-01-05T15:51:00Z</dcterms:modified>
</cp:coreProperties>
</file>